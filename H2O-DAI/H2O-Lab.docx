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5FADB2" w14:textId="77777777" w:rsidR="003E58B8" w:rsidRDefault="003E58B8" w:rsidP="003E58B8">
      <w:pPr>
        <w:jc w:val="center"/>
        <w:rPr>
          <w:b/>
          <w:sz w:val="72"/>
        </w:rPr>
      </w:pPr>
      <w:r>
        <w:rPr>
          <w:b/>
          <w:sz w:val="72"/>
        </w:rPr>
        <w:t xml:space="preserve">UT Arlington / IBM </w:t>
      </w:r>
    </w:p>
    <w:p w14:paraId="6F23E800" w14:textId="7C93699E" w:rsidR="003E58B8" w:rsidRDefault="003E58B8" w:rsidP="003E58B8">
      <w:pPr>
        <w:jc w:val="center"/>
        <w:rPr>
          <w:b/>
          <w:sz w:val="72"/>
        </w:rPr>
      </w:pPr>
      <w:r>
        <w:rPr>
          <w:b/>
          <w:sz w:val="72"/>
        </w:rPr>
        <w:t>Deep Learning Workshop</w:t>
      </w:r>
    </w:p>
    <w:p w14:paraId="3E47D11A" w14:textId="77777777" w:rsidR="003E58B8" w:rsidRPr="003E58B8" w:rsidRDefault="003E58B8" w:rsidP="003E58B8">
      <w:pPr>
        <w:jc w:val="center"/>
        <w:rPr>
          <w:b/>
          <w:sz w:val="52"/>
          <w:szCs w:val="21"/>
        </w:rPr>
      </w:pPr>
    </w:p>
    <w:p w14:paraId="4F883FCF" w14:textId="77777777" w:rsidR="003E58B8" w:rsidRDefault="003E58B8" w:rsidP="003E58B8">
      <w:pPr>
        <w:jc w:val="center"/>
        <w:rPr>
          <w:b/>
          <w:sz w:val="72"/>
        </w:rPr>
      </w:pPr>
      <w:r w:rsidRPr="00345FDB">
        <w:rPr>
          <w:b/>
          <w:noProof/>
          <w:sz w:val="72"/>
        </w:rPr>
        <w:drawing>
          <wp:inline distT="0" distB="0" distL="0" distR="0" wp14:anchorId="79E46CD7" wp14:editId="4B3064D6">
            <wp:extent cx="5943600" cy="3325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5495"/>
                    </a:xfrm>
                    <a:prstGeom prst="rect">
                      <a:avLst/>
                    </a:prstGeom>
                  </pic:spPr>
                </pic:pic>
              </a:graphicData>
            </a:graphic>
          </wp:inline>
        </w:drawing>
      </w:r>
    </w:p>
    <w:p w14:paraId="3904D31F" w14:textId="77777777" w:rsidR="003E58B8" w:rsidRPr="00E316F6" w:rsidRDefault="003E58B8" w:rsidP="003E58B8">
      <w:pPr>
        <w:jc w:val="center"/>
        <w:rPr>
          <w:b/>
          <w:sz w:val="52"/>
        </w:rPr>
      </w:pPr>
    </w:p>
    <w:p w14:paraId="09242DD2" w14:textId="64C23263" w:rsidR="003E58B8" w:rsidRPr="00345FDB" w:rsidRDefault="003E58B8" w:rsidP="003E58B8">
      <w:pPr>
        <w:jc w:val="center"/>
        <w:rPr>
          <w:b/>
          <w:sz w:val="56"/>
        </w:rPr>
      </w:pPr>
      <w:r>
        <w:rPr>
          <w:b/>
          <w:sz w:val="56"/>
        </w:rPr>
        <w:t>H2O Driverless AI</w:t>
      </w:r>
    </w:p>
    <w:p w14:paraId="4BFE97CC" w14:textId="77777777" w:rsidR="003E58B8" w:rsidRDefault="003E58B8" w:rsidP="003E58B8">
      <w:pPr>
        <w:jc w:val="center"/>
        <w:rPr>
          <w:b/>
          <w:sz w:val="72"/>
        </w:rPr>
      </w:pPr>
      <w:r>
        <w:rPr>
          <w:b/>
          <w:sz w:val="72"/>
        </w:rPr>
        <w:t>Arlington</w:t>
      </w:r>
    </w:p>
    <w:p w14:paraId="01124408" w14:textId="77777777" w:rsidR="003E58B8" w:rsidRDefault="003E58B8" w:rsidP="003E58B8">
      <w:pPr>
        <w:jc w:val="center"/>
        <w:rPr>
          <w:b/>
          <w:sz w:val="72"/>
        </w:rPr>
      </w:pPr>
      <w:r>
        <w:rPr>
          <w:b/>
          <w:sz w:val="72"/>
        </w:rPr>
        <w:t>October 22, 2019</w:t>
      </w:r>
    </w:p>
    <w:p w14:paraId="34C88EFE" w14:textId="77777777" w:rsidR="003E58B8" w:rsidRPr="00E316F6" w:rsidRDefault="003E58B8" w:rsidP="003E58B8">
      <w:pPr>
        <w:jc w:val="center"/>
        <w:rPr>
          <w:b/>
          <w:sz w:val="32"/>
        </w:rPr>
      </w:pPr>
    </w:p>
    <w:p w14:paraId="0D2286EF" w14:textId="77777777" w:rsidR="003E58B8" w:rsidRPr="00345FDB" w:rsidRDefault="003E58B8" w:rsidP="003E58B8">
      <w:pPr>
        <w:jc w:val="center"/>
        <w:rPr>
          <w:b/>
          <w:sz w:val="28"/>
        </w:rPr>
      </w:pPr>
      <w:r w:rsidRPr="00345FDB">
        <w:rPr>
          <w:b/>
          <w:sz w:val="28"/>
        </w:rPr>
        <w:t>James Nash</w:t>
      </w:r>
    </w:p>
    <w:p w14:paraId="27DC0BBC" w14:textId="239FB21A" w:rsidR="001B0E6D" w:rsidRPr="003E58B8" w:rsidRDefault="003E58B8" w:rsidP="003E58B8">
      <w:pPr>
        <w:jc w:val="center"/>
        <w:rPr>
          <w:b/>
          <w:sz w:val="28"/>
        </w:rPr>
      </w:pPr>
      <w:r w:rsidRPr="003E58B8">
        <w:rPr>
          <w:b/>
          <w:sz w:val="28"/>
        </w:rPr>
        <w:t>jjnash@us.ibm.com</w:t>
      </w:r>
    </w:p>
    <w:p w14:paraId="3FBAFF97" w14:textId="77777777" w:rsidR="001B0E6D" w:rsidRDefault="001B0E6D" w:rsidP="001B0E6D">
      <w:pPr>
        <w:pStyle w:val="Condition"/>
        <w:rPr>
          <w:vanish w:val="0"/>
        </w:rPr>
      </w:pPr>
      <w:r w:rsidRPr="00A6529A">
        <w:rPr>
          <w:noProof/>
          <w:vanish w:val="0"/>
        </w:rPr>
        <w:lastRenderedPageBreak/>
        <w:drawing>
          <wp:inline distT="0" distB="0" distL="0" distR="0" wp14:anchorId="7F778DF2" wp14:editId="288D6DFC">
            <wp:extent cx="2207218" cy="21717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202" cy="218349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975"/>
        <w:gridCol w:w="7375"/>
      </w:tblGrid>
      <w:tr w:rsidR="001B0E6D" w14:paraId="1CA17E48" w14:textId="77777777" w:rsidTr="000244DA">
        <w:trPr>
          <w:trHeight w:val="440"/>
          <w:jc w:val="center"/>
        </w:trPr>
        <w:tc>
          <w:tcPr>
            <w:tcW w:w="1975" w:type="dxa"/>
            <w:shd w:val="clear" w:color="auto" w:fill="F2F4F8" w:themeFill="background2"/>
            <w:vAlign w:val="center"/>
          </w:tcPr>
          <w:p w14:paraId="03EC2AF6"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01</w:t>
            </w:r>
          </w:p>
        </w:tc>
        <w:tc>
          <w:tcPr>
            <w:tcW w:w="7375" w:type="dxa"/>
            <w:shd w:val="clear" w:color="auto" w:fill="F2F4F8" w:themeFill="background2"/>
            <w:vAlign w:val="center"/>
          </w:tcPr>
          <w:p w14:paraId="1638D073" w14:textId="144A9A8D" w:rsidR="001B0E6D" w:rsidRPr="00A6529A" w:rsidRDefault="000244DA" w:rsidP="007F37ED">
            <w:pPr>
              <w:spacing w:after="0"/>
              <w:jc w:val="center"/>
              <w:rPr>
                <w:b/>
                <w:sz w:val="28"/>
              </w:rPr>
            </w:pPr>
            <w:r w:rsidRPr="00783A15">
              <w:rPr>
                <w:b/>
                <w:bCs/>
                <w:sz w:val="28"/>
              </w:rPr>
              <w:t>http</w:t>
            </w:r>
            <w:r>
              <w:rPr>
                <w:sz w:val="28"/>
              </w:rPr>
              <w:t>://</w:t>
            </w:r>
            <w:r w:rsidR="001B0E6D" w:rsidRPr="00A6529A">
              <w:rPr>
                <w:sz w:val="28"/>
              </w:rPr>
              <w:t>10.31.204.151:</w:t>
            </w:r>
            <w:r w:rsidR="001B0E6D">
              <w:rPr>
                <w:b/>
                <w:sz w:val="28"/>
              </w:rPr>
              <w:t>123</w:t>
            </w:r>
            <w:r w:rsidR="001B0E6D" w:rsidRPr="00A6529A">
              <w:rPr>
                <w:b/>
                <w:sz w:val="28"/>
              </w:rPr>
              <w:t>01</w:t>
            </w:r>
          </w:p>
        </w:tc>
      </w:tr>
      <w:tr w:rsidR="001B0E6D" w14:paraId="54726D3C" w14:textId="77777777" w:rsidTr="000244DA">
        <w:trPr>
          <w:trHeight w:val="512"/>
          <w:jc w:val="center"/>
        </w:trPr>
        <w:tc>
          <w:tcPr>
            <w:tcW w:w="1975" w:type="dxa"/>
            <w:vAlign w:val="center"/>
          </w:tcPr>
          <w:p w14:paraId="7A7653F7"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02</w:t>
            </w:r>
          </w:p>
        </w:tc>
        <w:tc>
          <w:tcPr>
            <w:tcW w:w="7375" w:type="dxa"/>
            <w:vAlign w:val="center"/>
          </w:tcPr>
          <w:p w14:paraId="28801355" w14:textId="394CEDCB" w:rsidR="001B0E6D" w:rsidRPr="00A6529A" w:rsidRDefault="000244DA" w:rsidP="007F37ED">
            <w:pPr>
              <w:spacing w:after="0"/>
              <w:jc w:val="center"/>
              <w:rPr>
                <w:b/>
                <w:sz w:val="28"/>
              </w:rPr>
            </w:pPr>
            <w:r w:rsidRPr="00783A15">
              <w:rPr>
                <w:b/>
                <w:bCs/>
                <w:sz w:val="28"/>
              </w:rPr>
              <w:t>http</w:t>
            </w:r>
            <w:r>
              <w:rPr>
                <w:sz w:val="28"/>
              </w:rPr>
              <w:t>://</w:t>
            </w:r>
            <w:r w:rsidR="001B0E6D" w:rsidRPr="00A6529A">
              <w:rPr>
                <w:sz w:val="28"/>
              </w:rPr>
              <w:t>10.31.204.151:</w:t>
            </w:r>
            <w:r w:rsidR="001B0E6D">
              <w:rPr>
                <w:b/>
                <w:sz w:val="28"/>
              </w:rPr>
              <w:t>123</w:t>
            </w:r>
            <w:r w:rsidR="001B0E6D" w:rsidRPr="00A6529A">
              <w:rPr>
                <w:b/>
                <w:sz w:val="28"/>
              </w:rPr>
              <w:t>02</w:t>
            </w:r>
          </w:p>
        </w:tc>
      </w:tr>
      <w:tr w:rsidR="001B0E6D" w14:paraId="57B48396" w14:textId="77777777" w:rsidTr="000244DA">
        <w:trPr>
          <w:trHeight w:val="422"/>
          <w:jc w:val="center"/>
        </w:trPr>
        <w:tc>
          <w:tcPr>
            <w:tcW w:w="1975" w:type="dxa"/>
            <w:shd w:val="clear" w:color="auto" w:fill="F2F4F8" w:themeFill="background2"/>
            <w:vAlign w:val="center"/>
          </w:tcPr>
          <w:p w14:paraId="44D569F8"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03</w:t>
            </w:r>
          </w:p>
        </w:tc>
        <w:tc>
          <w:tcPr>
            <w:tcW w:w="7375" w:type="dxa"/>
            <w:shd w:val="clear" w:color="auto" w:fill="F2F4F8" w:themeFill="background2"/>
            <w:vAlign w:val="center"/>
          </w:tcPr>
          <w:p w14:paraId="4A4F1A65" w14:textId="574B5F55" w:rsidR="001B0E6D" w:rsidRPr="00A6529A" w:rsidRDefault="000244DA" w:rsidP="007F37ED">
            <w:pPr>
              <w:spacing w:after="0"/>
              <w:jc w:val="center"/>
              <w:rPr>
                <w:b/>
                <w:sz w:val="28"/>
              </w:rPr>
            </w:pPr>
            <w:r w:rsidRPr="00783A15">
              <w:rPr>
                <w:b/>
                <w:bCs/>
                <w:sz w:val="28"/>
              </w:rPr>
              <w:t>http</w:t>
            </w:r>
            <w:r>
              <w:rPr>
                <w:sz w:val="28"/>
              </w:rPr>
              <w:t>://</w:t>
            </w:r>
            <w:r w:rsidR="001B0E6D" w:rsidRPr="00A6529A">
              <w:rPr>
                <w:sz w:val="28"/>
              </w:rPr>
              <w:t>10.31.204.151:</w:t>
            </w:r>
            <w:r w:rsidR="001B0E6D">
              <w:rPr>
                <w:b/>
                <w:sz w:val="28"/>
              </w:rPr>
              <w:t>123</w:t>
            </w:r>
            <w:r w:rsidR="001B0E6D" w:rsidRPr="00A6529A">
              <w:rPr>
                <w:b/>
                <w:sz w:val="28"/>
              </w:rPr>
              <w:t>03</w:t>
            </w:r>
          </w:p>
        </w:tc>
      </w:tr>
      <w:tr w:rsidR="001B0E6D" w14:paraId="1BE9AD3C" w14:textId="77777777" w:rsidTr="000244DA">
        <w:trPr>
          <w:trHeight w:val="413"/>
          <w:jc w:val="center"/>
        </w:trPr>
        <w:tc>
          <w:tcPr>
            <w:tcW w:w="1975" w:type="dxa"/>
            <w:vAlign w:val="center"/>
          </w:tcPr>
          <w:p w14:paraId="4328E4BD"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04</w:t>
            </w:r>
          </w:p>
        </w:tc>
        <w:tc>
          <w:tcPr>
            <w:tcW w:w="7375" w:type="dxa"/>
            <w:vAlign w:val="center"/>
          </w:tcPr>
          <w:p w14:paraId="12DBF8EF" w14:textId="019530E0" w:rsidR="001B0E6D" w:rsidRPr="00A6529A" w:rsidRDefault="000244DA" w:rsidP="007F37ED">
            <w:pPr>
              <w:spacing w:after="0"/>
              <w:jc w:val="center"/>
              <w:rPr>
                <w:b/>
                <w:sz w:val="28"/>
              </w:rPr>
            </w:pPr>
            <w:r w:rsidRPr="00783A15">
              <w:rPr>
                <w:b/>
                <w:bCs/>
                <w:sz w:val="28"/>
              </w:rPr>
              <w:t>http</w:t>
            </w:r>
            <w:r>
              <w:rPr>
                <w:sz w:val="28"/>
              </w:rPr>
              <w:t>://</w:t>
            </w:r>
            <w:r w:rsidR="001B0E6D" w:rsidRPr="00A6529A">
              <w:rPr>
                <w:sz w:val="28"/>
              </w:rPr>
              <w:t>10.31.204.151:</w:t>
            </w:r>
            <w:r w:rsidR="001B0E6D">
              <w:rPr>
                <w:b/>
                <w:sz w:val="28"/>
              </w:rPr>
              <w:t>123</w:t>
            </w:r>
            <w:r w:rsidR="001B0E6D" w:rsidRPr="00A6529A">
              <w:rPr>
                <w:b/>
                <w:sz w:val="28"/>
              </w:rPr>
              <w:t>04</w:t>
            </w:r>
          </w:p>
        </w:tc>
      </w:tr>
      <w:tr w:rsidR="001B0E6D" w14:paraId="3CAF3F01" w14:textId="77777777" w:rsidTr="000244DA">
        <w:trPr>
          <w:trHeight w:val="485"/>
          <w:jc w:val="center"/>
        </w:trPr>
        <w:tc>
          <w:tcPr>
            <w:tcW w:w="1975" w:type="dxa"/>
            <w:shd w:val="clear" w:color="auto" w:fill="F2F4F8" w:themeFill="background2"/>
            <w:vAlign w:val="center"/>
          </w:tcPr>
          <w:p w14:paraId="6EA7AA6A"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05</w:t>
            </w:r>
          </w:p>
        </w:tc>
        <w:tc>
          <w:tcPr>
            <w:tcW w:w="7375" w:type="dxa"/>
            <w:shd w:val="clear" w:color="auto" w:fill="F2F4F8" w:themeFill="background2"/>
            <w:vAlign w:val="center"/>
          </w:tcPr>
          <w:p w14:paraId="3141999F" w14:textId="5380B18E" w:rsidR="001B0E6D" w:rsidRPr="00A6529A" w:rsidRDefault="000244DA" w:rsidP="007F37ED">
            <w:pPr>
              <w:spacing w:after="0"/>
              <w:jc w:val="center"/>
              <w:rPr>
                <w:b/>
                <w:sz w:val="28"/>
              </w:rPr>
            </w:pPr>
            <w:r w:rsidRPr="00783A15">
              <w:rPr>
                <w:b/>
                <w:bCs/>
                <w:sz w:val="28"/>
              </w:rPr>
              <w:t>http</w:t>
            </w:r>
            <w:r>
              <w:rPr>
                <w:sz w:val="28"/>
              </w:rPr>
              <w:t>://</w:t>
            </w:r>
            <w:r w:rsidR="001B0E6D">
              <w:rPr>
                <w:sz w:val="28"/>
              </w:rPr>
              <w:t>10.31.204.153</w:t>
            </w:r>
            <w:r w:rsidR="001B0E6D" w:rsidRPr="00A6529A">
              <w:rPr>
                <w:sz w:val="28"/>
              </w:rPr>
              <w:t>:</w:t>
            </w:r>
            <w:r w:rsidR="001B0E6D">
              <w:rPr>
                <w:b/>
                <w:sz w:val="28"/>
              </w:rPr>
              <w:t>123</w:t>
            </w:r>
            <w:r w:rsidR="001B0E6D" w:rsidRPr="00A6529A">
              <w:rPr>
                <w:b/>
                <w:sz w:val="28"/>
              </w:rPr>
              <w:t>05</w:t>
            </w:r>
          </w:p>
        </w:tc>
      </w:tr>
      <w:tr w:rsidR="001B0E6D" w14:paraId="7040CEDF" w14:textId="77777777" w:rsidTr="000244DA">
        <w:trPr>
          <w:trHeight w:val="476"/>
          <w:jc w:val="center"/>
        </w:trPr>
        <w:tc>
          <w:tcPr>
            <w:tcW w:w="1975" w:type="dxa"/>
            <w:vAlign w:val="center"/>
          </w:tcPr>
          <w:p w14:paraId="2A10E5D4"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06</w:t>
            </w:r>
          </w:p>
        </w:tc>
        <w:tc>
          <w:tcPr>
            <w:tcW w:w="7375" w:type="dxa"/>
            <w:vAlign w:val="center"/>
          </w:tcPr>
          <w:p w14:paraId="654DAF09" w14:textId="0B286690" w:rsidR="001B0E6D" w:rsidRPr="00A6529A" w:rsidRDefault="000244DA" w:rsidP="007F37ED">
            <w:pPr>
              <w:spacing w:after="0"/>
              <w:jc w:val="center"/>
              <w:rPr>
                <w:b/>
                <w:sz w:val="28"/>
              </w:rPr>
            </w:pPr>
            <w:r w:rsidRPr="00783A15">
              <w:rPr>
                <w:b/>
                <w:bCs/>
                <w:sz w:val="28"/>
              </w:rPr>
              <w:t>http</w:t>
            </w:r>
            <w:r>
              <w:rPr>
                <w:sz w:val="28"/>
              </w:rPr>
              <w:t>://</w:t>
            </w:r>
            <w:r w:rsidR="001B0E6D">
              <w:rPr>
                <w:sz w:val="28"/>
              </w:rPr>
              <w:t>10.31.204.153</w:t>
            </w:r>
            <w:r w:rsidR="001B0E6D" w:rsidRPr="00A6529A">
              <w:rPr>
                <w:sz w:val="28"/>
              </w:rPr>
              <w:t>:</w:t>
            </w:r>
            <w:r w:rsidR="001B0E6D">
              <w:rPr>
                <w:b/>
                <w:sz w:val="28"/>
              </w:rPr>
              <w:t>123</w:t>
            </w:r>
            <w:r w:rsidR="001B0E6D" w:rsidRPr="00A6529A">
              <w:rPr>
                <w:b/>
                <w:sz w:val="28"/>
              </w:rPr>
              <w:t>06</w:t>
            </w:r>
          </w:p>
        </w:tc>
      </w:tr>
      <w:tr w:rsidR="001B0E6D" w14:paraId="3D2E81BE" w14:textId="77777777" w:rsidTr="000244DA">
        <w:trPr>
          <w:trHeight w:val="476"/>
          <w:jc w:val="center"/>
        </w:trPr>
        <w:tc>
          <w:tcPr>
            <w:tcW w:w="1975" w:type="dxa"/>
            <w:shd w:val="clear" w:color="auto" w:fill="F2F4F8" w:themeFill="background2"/>
            <w:vAlign w:val="center"/>
          </w:tcPr>
          <w:p w14:paraId="014D42B7"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07</w:t>
            </w:r>
          </w:p>
        </w:tc>
        <w:tc>
          <w:tcPr>
            <w:tcW w:w="7375" w:type="dxa"/>
            <w:shd w:val="clear" w:color="auto" w:fill="F2F4F8" w:themeFill="background2"/>
            <w:vAlign w:val="center"/>
          </w:tcPr>
          <w:p w14:paraId="0C052A25" w14:textId="27F35651" w:rsidR="001B0E6D" w:rsidRPr="00A6529A" w:rsidRDefault="000244DA" w:rsidP="007F37ED">
            <w:pPr>
              <w:spacing w:after="0"/>
              <w:jc w:val="center"/>
              <w:rPr>
                <w:b/>
                <w:sz w:val="28"/>
              </w:rPr>
            </w:pPr>
            <w:r w:rsidRPr="00783A15">
              <w:rPr>
                <w:b/>
                <w:bCs/>
                <w:sz w:val="28"/>
              </w:rPr>
              <w:t>http</w:t>
            </w:r>
            <w:r>
              <w:rPr>
                <w:sz w:val="28"/>
              </w:rPr>
              <w:t>://</w:t>
            </w:r>
            <w:r w:rsidR="001B0E6D">
              <w:rPr>
                <w:sz w:val="28"/>
              </w:rPr>
              <w:t>10.31.204.153</w:t>
            </w:r>
            <w:r w:rsidR="001B0E6D" w:rsidRPr="00A6529A">
              <w:rPr>
                <w:sz w:val="28"/>
              </w:rPr>
              <w:t>:</w:t>
            </w:r>
            <w:r w:rsidR="001B0E6D">
              <w:rPr>
                <w:b/>
                <w:sz w:val="28"/>
              </w:rPr>
              <w:t>123</w:t>
            </w:r>
            <w:r w:rsidR="001B0E6D" w:rsidRPr="00A6529A">
              <w:rPr>
                <w:b/>
                <w:sz w:val="28"/>
              </w:rPr>
              <w:t>07</w:t>
            </w:r>
          </w:p>
        </w:tc>
      </w:tr>
      <w:tr w:rsidR="001B0E6D" w14:paraId="65FFB892" w14:textId="77777777" w:rsidTr="000244DA">
        <w:trPr>
          <w:trHeight w:val="458"/>
          <w:jc w:val="center"/>
        </w:trPr>
        <w:tc>
          <w:tcPr>
            <w:tcW w:w="1975" w:type="dxa"/>
            <w:vAlign w:val="center"/>
          </w:tcPr>
          <w:p w14:paraId="3C34331F"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08</w:t>
            </w:r>
          </w:p>
        </w:tc>
        <w:tc>
          <w:tcPr>
            <w:tcW w:w="7375" w:type="dxa"/>
            <w:vAlign w:val="center"/>
          </w:tcPr>
          <w:p w14:paraId="399A0D5F" w14:textId="3D431726" w:rsidR="001B0E6D" w:rsidRPr="00A6529A" w:rsidRDefault="000244DA" w:rsidP="007F37ED">
            <w:pPr>
              <w:spacing w:after="0"/>
              <w:jc w:val="center"/>
              <w:rPr>
                <w:b/>
                <w:sz w:val="28"/>
              </w:rPr>
            </w:pPr>
            <w:r w:rsidRPr="00783A15">
              <w:rPr>
                <w:b/>
                <w:bCs/>
                <w:sz w:val="28"/>
              </w:rPr>
              <w:t>http</w:t>
            </w:r>
            <w:r>
              <w:rPr>
                <w:sz w:val="28"/>
              </w:rPr>
              <w:t>://</w:t>
            </w:r>
            <w:r w:rsidR="001B0E6D">
              <w:rPr>
                <w:sz w:val="28"/>
              </w:rPr>
              <w:t>10.31.204.153</w:t>
            </w:r>
            <w:r w:rsidR="001B0E6D" w:rsidRPr="00A6529A">
              <w:rPr>
                <w:sz w:val="28"/>
              </w:rPr>
              <w:t>:</w:t>
            </w:r>
            <w:r w:rsidR="001B0E6D">
              <w:rPr>
                <w:b/>
                <w:sz w:val="28"/>
              </w:rPr>
              <w:t>123</w:t>
            </w:r>
            <w:r w:rsidR="001B0E6D" w:rsidRPr="00A6529A">
              <w:rPr>
                <w:b/>
                <w:sz w:val="28"/>
              </w:rPr>
              <w:t>08</w:t>
            </w:r>
          </w:p>
        </w:tc>
      </w:tr>
      <w:tr w:rsidR="001B0E6D" w14:paraId="62B95AB7" w14:textId="77777777" w:rsidTr="000244DA">
        <w:trPr>
          <w:trHeight w:val="449"/>
          <w:jc w:val="center"/>
        </w:trPr>
        <w:tc>
          <w:tcPr>
            <w:tcW w:w="1975" w:type="dxa"/>
            <w:shd w:val="clear" w:color="auto" w:fill="F2F4F8" w:themeFill="background2"/>
            <w:vAlign w:val="center"/>
          </w:tcPr>
          <w:p w14:paraId="1E58A8AF" w14:textId="77777777" w:rsidR="001B0E6D" w:rsidRPr="00A6529A" w:rsidRDefault="001B0E6D" w:rsidP="007F37ED">
            <w:pPr>
              <w:spacing w:after="0"/>
              <w:jc w:val="center"/>
              <w:rPr>
                <w:b/>
                <w:color w:val="7E50A0" w:themeColor="accent1"/>
                <w:sz w:val="28"/>
              </w:rPr>
            </w:pPr>
            <w:r w:rsidRPr="00A6529A">
              <w:rPr>
                <w:b/>
                <w:color w:val="7E50A0" w:themeColor="accent1"/>
                <w:sz w:val="28"/>
              </w:rPr>
              <w:t>Team 09</w:t>
            </w:r>
          </w:p>
        </w:tc>
        <w:tc>
          <w:tcPr>
            <w:tcW w:w="7375" w:type="dxa"/>
            <w:shd w:val="clear" w:color="auto" w:fill="F2F4F8" w:themeFill="background2"/>
            <w:vAlign w:val="center"/>
          </w:tcPr>
          <w:p w14:paraId="4A4C0DC7" w14:textId="51DBEFB6" w:rsidR="001B0E6D" w:rsidRPr="00A6529A" w:rsidRDefault="000244DA" w:rsidP="007F37ED">
            <w:pPr>
              <w:spacing w:after="0"/>
              <w:jc w:val="center"/>
              <w:rPr>
                <w:b/>
                <w:sz w:val="28"/>
              </w:rPr>
            </w:pPr>
            <w:r w:rsidRPr="00783A15">
              <w:rPr>
                <w:b/>
                <w:bCs/>
                <w:sz w:val="28"/>
              </w:rPr>
              <w:t>http</w:t>
            </w:r>
            <w:r>
              <w:rPr>
                <w:sz w:val="28"/>
              </w:rPr>
              <w:t>://</w:t>
            </w:r>
            <w:r w:rsidR="001B0E6D">
              <w:rPr>
                <w:sz w:val="28"/>
              </w:rPr>
              <w:t>10.31.204.155</w:t>
            </w:r>
            <w:r w:rsidR="001B0E6D" w:rsidRPr="00A6529A">
              <w:rPr>
                <w:sz w:val="28"/>
              </w:rPr>
              <w:t>:</w:t>
            </w:r>
            <w:r w:rsidR="001B0E6D">
              <w:rPr>
                <w:b/>
                <w:sz w:val="28"/>
              </w:rPr>
              <w:t>123</w:t>
            </w:r>
            <w:r w:rsidR="001B0E6D" w:rsidRPr="00A6529A">
              <w:rPr>
                <w:b/>
                <w:sz w:val="28"/>
              </w:rPr>
              <w:t>09</w:t>
            </w:r>
          </w:p>
        </w:tc>
      </w:tr>
      <w:tr w:rsidR="001B0E6D" w14:paraId="4365393B" w14:textId="77777777" w:rsidTr="000244DA">
        <w:trPr>
          <w:trHeight w:val="431"/>
          <w:jc w:val="center"/>
        </w:trPr>
        <w:tc>
          <w:tcPr>
            <w:tcW w:w="1975" w:type="dxa"/>
            <w:vAlign w:val="center"/>
          </w:tcPr>
          <w:p w14:paraId="7BDA0CFF"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10</w:t>
            </w:r>
          </w:p>
        </w:tc>
        <w:tc>
          <w:tcPr>
            <w:tcW w:w="7375" w:type="dxa"/>
            <w:vAlign w:val="center"/>
          </w:tcPr>
          <w:p w14:paraId="77318FC4" w14:textId="7D87E9F6" w:rsidR="001B0E6D" w:rsidRPr="00A6529A" w:rsidRDefault="000244DA" w:rsidP="007F37ED">
            <w:pPr>
              <w:spacing w:after="0"/>
              <w:jc w:val="center"/>
              <w:rPr>
                <w:b/>
                <w:sz w:val="28"/>
              </w:rPr>
            </w:pPr>
            <w:r w:rsidRPr="00783A15">
              <w:rPr>
                <w:b/>
                <w:bCs/>
                <w:sz w:val="28"/>
              </w:rPr>
              <w:t>http</w:t>
            </w:r>
            <w:r>
              <w:rPr>
                <w:sz w:val="28"/>
              </w:rPr>
              <w:t>://</w:t>
            </w:r>
            <w:r w:rsidR="001B0E6D">
              <w:rPr>
                <w:sz w:val="28"/>
              </w:rPr>
              <w:t>10.31.204.155</w:t>
            </w:r>
            <w:r w:rsidR="001B0E6D" w:rsidRPr="00A6529A">
              <w:rPr>
                <w:sz w:val="28"/>
              </w:rPr>
              <w:t>:</w:t>
            </w:r>
            <w:r w:rsidR="001B0E6D">
              <w:rPr>
                <w:b/>
                <w:sz w:val="28"/>
              </w:rPr>
              <w:t>123</w:t>
            </w:r>
            <w:r w:rsidR="001B0E6D" w:rsidRPr="00A6529A">
              <w:rPr>
                <w:b/>
                <w:sz w:val="28"/>
              </w:rPr>
              <w:t>10</w:t>
            </w:r>
          </w:p>
        </w:tc>
      </w:tr>
      <w:tr w:rsidR="001B0E6D" w14:paraId="355E3D65" w14:textId="77777777" w:rsidTr="000244DA">
        <w:trPr>
          <w:trHeight w:val="431"/>
          <w:jc w:val="center"/>
        </w:trPr>
        <w:tc>
          <w:tcPr>
            <w:tcW w:w="1975" w:type="dxa"/>
            <w:shd w:val="clear" w:color="auto" w:fill="F2F4F8" w:themeFill="background2"/>
            <w:vAlign w:val="center"/>
          </w:tcPr>
          <w:p w14:paraId="1D515CFC"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11</w:t>
            </w:r>
          </w:p>
        </w:tc>
        <w:tc>
          <w:tcPr>
            <w:tcW w:w="7375" w:type="dxa"/>
            <w:shd w:val="clear" w:color="auto" w:fill="F2F4F8" w:themeFill="background2"/>
            <w:vAlign w:val="center"/>
          </w:tcPr>
          <w:p w14:paraId="5568ED23" w14:textId="62278231" w:rsidR="001B0E6D" w:rsidRPr="00A6529A" w:rsidRDefault="000244DA" w:rsidP="007F37ED">
            <w:pPr>
              <w:spacing w:after="0"/>
              <w:jc w:val="center"/>
              <w:rPr>
                <w:b/>
                <w:sz w:val="28"/>
              </w:rPr>
            </w:pPr>
            <w:r w:rsidRPr="00783A15">
              <w:rPr>
                <w:b/>
                <w:bCs/>
                <w:sz w:val="28"/>
              </w:rPr>
              <w:t>http</w:t>
            </w:r>
            <w:r>
              <w:rPr>
                <w:sz w:val="28"/>
              </w:rPr>
              <w:t>://</w:t>
            </w:r>
            <w:r w:rsidR="001B0E6D">
              <w:rPr>
                <w:sz w:val="28"/>
              </w:rPr>
              <w:t>10.31.204.155</w:t>
            </w:r>
            <w:r w:rsidR="001B0E6D" w:rsidRPr="00A6529A">
              <w:rPr>
                <w:sz w:val="28"/>
              </w:rPr>
              <w:t>:</w:t>
            </w:r>
            <w:r w:rsidR="001B0E6D">
              <w:rPr>
                <w:b/>
                <w:sz w:val="28"/>
              </w:rPr>
              <w:t>123</w:t>
            </w:r>
            <w:r w:rsidR="001B0E6D" w:rsidRPr="00A6529A">
              <w:rPr>
                <w:b/>
                <w:sz w:val="28"/>
              </w:rPr>
              <w:t>11</w:t>
            </w:r>
          </w:p>
        </w:tc>
      </w:tr>
      <w:tr w:rsidR="001B0E6D" w14:paraId="00DEA37D" w14:textId="77777777" w:rsidTr="000244DA">
        <w:trPr>
          <w:trHeight w:val="422"/>
          <w:jc w:val="center"/>
        </w:trPr>
        <w:tc>
          <w:tcPr>
            <w:tcW w:w="1975" w:type="dxa"/>
            <w:shd w:val="clear" w:color="auto" w:fill="auto"/>
            <w:vAlign w:val="center"/>
          </w:tcPr>
          <w:p w14:paraId="7B6611D2"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12</w:t>
            </w:r>
          </w:p>
        </w:tc>
        <w:tc>
          <w:tcPr>
            <w:tcW w:w="7375" w:type="dxa"/>
            <w:shd w:val="clear" w:color="auto" w:fill="auto"/>
            <w:vAlign w:val="center"/>
          </w:tcPr>
          <w:p w14:paraId="15C6A618" w14:textId="20BA8D82" w:rsidR="001B0E6D" w:rsidRPr="00A6529A" w:rsidRDefault="000244DA" w:rsidP="007F37ED">
            <w:pPr>
              <w:spacing w:after="0"/>
              <w:jc w:val="center"/>
              <w:rPr>
                <w:b/>
                <w:sz w:val="28"/>
              </w:rPr>
            </w:pPr>
            <w:r w:rsidRPr="00783A15">
              <w:rPr>
                <w:b/>
                <w:bCs/>
                <w:sz w:val="28"/>
              </w:rPr>
              <w:t>http</w:t>
            </w:r>
            <w:r>
              <w:rPr>
                <w:sz w:val="28"/>
              </w:rPr>
              <w:t>://</w:t>
            </w:r>
            <w:r w:rsidR="001B0E6D">
              <w:rPr>
                <w:sz w:val="28"/>
              </w:rPr>
              <w:t>10.31.204.155</w:t>
            </w:r>
            <w:r w:rsidR="001B0E6D" w:rsidRPr="00A6529A">
              <w:rPr>
                <w:sz w:val="28"/>
              </w:rPr>
              <w:t>:</w:t>
            </w:r>
            <w:r w:rsidR="001B0E6D">
              <w:rPr>
                <w:b/>
                <w:sz w:val="28"/>
              </w:rPr>
              <w:t>123</w:t>
            </w:r>
            <w:r w:rsidR="001B0E6D" w:rsidRPr="00A6529A">
              <w:rPr>
                <w:b/>
                <w:sz w:val="28"/>
              </w:rPr>
              <w:t>12</w:t>
            </w:r>
          </w:p>
        </w:tc>
      </w:tr>
      <w:tr w:rsidR="001B0E6D" w14:paraId="4B2A3355" w14:textId="77777777" w:rsidTr="000244DA">
        <w:trPr>
          <w:trHeight w:val="404"/>
          <w:jc w:val="center"/>
        </w:trPr>
        <w:tc>
          <w:tcPr>
            <w:tcW w:w="1975" w:type="dxa"/>
            <w:shd w:val="clear" w:color="auto" w:fill="F2F4F8" w:themeFill="background2"/>
            <w:vAlign w:val="center"/>
          </w:tcPr>
          <w:p w14:paraId="7832B1CC"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13</w:t>
            </w:r>
          </w:p>
        </w:tc>
        <w:tc>
          <w:tcPr>
            <w:tcW w:w="7375" w:type="dxa"/>
            <w:shd w:val="clear" w:color="auto" w:fill="F2F4F8" w:themeFill="background2"/>
            <w:vAlign w:val="center"/>
          </w:tcPr>
          <w:p w14:paraId="4BDBD293" w14:textId="2FD389CC" w:rsidR="001B0E6D" w:rsidRPr="00A6529A" w:rsidRDefault="000244DA" w:rsidP="007F37ED">
            <w:pPr>
              <w:spacing w:after="0"/>
              <w:jc w:val="center"/>
              <w:rPr>
                <w:b/>
                <w:sz w:val="28"/>
              </w:rPr>
            </w:pPr>
            <w:r w:rsidRPr="00783A15">
              <w:rPr>
                <w:b/>
                <w:bCs/>
                <w:sz w:val="28"/>
              </w:rPr>
              <w:t>http</w:t>
            </w:r>
            <w:r>
              <w:rPr>
                <w:sz w:val="28"/>
              </w:rPr>
              <w:t>://</w:t>
            </w:r>
            <w:r w:rsidR="001B0E6D">
              <w:rPr>
                <w:sz w:val="28"/>
              </w:rPr>
              <w:t>10.31.204.157</w:t>
            </w:r>
            <w:r w:rsidR="001B0E6D" w:rsidRPr="00A6529A">
              <w:rPr>
                <w:sz w:val="28"/>
              </w:rPr>
              <w:t>:</w:t>
            </w:r>
            <w:r w:rsidR="001B0E6D">
              <w:rPr>
                <w:b/>
                <w:sz w:val="28"/>
              </w:rPr>
              <w:t>123</w:t>
            </w:r>
            <w:r w:rsidR="001B0E6D" w:rsidRPr="00A6529A">
              <w:rPr>
                <w:b/>
                <w:sz w:val="28"/>
              </w:rPr>
              <w:t>13</w:t>
            </w:r>
          </w:p>
        </w:tc>
      </w:tr>
      <w:tr w:rsidR="001B0E6D" w14:paraId="301459B6" w14:textId="77777777" w:rsidTr="000244DA">
        <w:trPr>
          <w:trHeight w:val="404"/>
          <w:jc w:val="center"/>
        </w:trPr>
        <w:tc>
          <w:tcPr>
            <w:tcW w:w="1975" w:type="dxa"/>
            <w:shd w:val="clear" w:color="auto" w:fill="auto"/>
            <w:vAlign w:val="center"/>
          </w:tcPr>
          <w:p w14:paraId="2D002D3B"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14</w:t>
            </w:r>
          </w:p>
        </w:tc>
        <w:tc>
          <w:tcPr>
            <w:tcW w:w="7375" w:type="dxa"/>
            <w:shd w:val="clear" w:color="auto" w:fill="auto"/>
            <w:vAlign w:val="center"/>
          </w:tcPr>
          <w:p w14:paraId="7AD3F2BE" w14:textId="615A1B38" w:rsidR="001B0E6D" w:rsidRPr="00A6529A" w:rsidRDefault="000244DA" w:rsidP="007F37ED">
            <w:pPr>
              <w:spacing w:after="0"/>
              <w:jc w:val="center"/>
              <w:rPr>
                <w:b/>
                <w:sz w:val="28"/>
              </w:rPr>
            </w:pPr>
            <w:r w:rsidRPr="00783A15">
              <w:rPr>
                <w:b/>
                <w:bCs/>
                <w:sz w:val="28"/>
              </w:rPr>
              <w:t>http</w:t>
            </w:r>
            <w:r>
              <w:rPr>
                <w:sz w:val="28"/>
              </w:rPr>
              <w:t>://</w:t>
            </w:r>
            <w:r w:rsidR="001B0E6D">
              <w:rPr>
                <w:sz w:val="28"/>
              </w:rPr>
              <w:t>10.31.204.157</w:t>
            </w:r>
            <w:r w:rsidR="001B0E6D" w:rsidRPr="00A6529A">
              <w:rPr>
                <w:sz w:val="28"/>
              </w:rPr>
              <w:t>:</w:t>
            </w:r>
            <w:r w:rsidR="001B0E6D">
              <w:rPr>
                <w:b/>
                <w:sz w:val="28"/>
              </w:rPr>
              <w:t>123</w:t>
            </w:r>
            <w:r w:rsidR="001B0E6D" w:rsidRPr="00A6529A">
              <w:rPr>
                <w:b/>
                <w:sz w:val="28"/>
              </w:rPr>
              <w:t>14</w:t>
            </w:r>
          </w:p>
        </w:tc>
      </w:tr>
      <w:tr w:rsidR="001B0E6D" w14:paraId="120AB1FC" w14:textId="77777777" w:rsidTr="000244DA">
        <w:trPr>
          <w:trHeight w:val="395"/>
          <w:jc w:val="center"/>
        </w:trPr>
        <w:tc>
          <w:tcPr>
            <w:tcW w:w="1975" w:type="dxa"/>
            <w:shd w:val="clear" w:color="auto" w:fill="F2F4F8" w:themeFill="background2"/>
            <w:vAlign w:val="center"/>
          </w:tcPr>
          <w:p w14:paraId="17C26A2B"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15</w:t>
            </w:r>
          </w:p>
        </w:tc>
        <w:tc>
          <w:tcPr>
            <w:tcW w:w="7375" w:type="dxa"/>
            <w:shd w:val="clear" w:color="auto" w:fill="F2F4F8" w:themeFill="background2"/>
            <w:vAlign w:val="center"/>
          </w:tcPr>
          <w:p w14:paraId="186FBF4D" w14:textId="58D31174" w:rsidR="001B0E6D" w:rsidRPr="00A6529A" w:rsidRDefault="000244DA" w:rsidP="007F37ED">
            <w:pPr>
              <w:spacing w:after="0"/>
              <w:jc w:val="center"/>
              <w:rPr>
                <w:b/>
                <w:sz w:val="28"/>
              </w:rPr>
            </w:pPr>
            <w:r w:rsidRPr="00783A15">
              <w:rPr>
                <w:b/>
                <w:bCs/>
                <w:sz w:val="28"/>
              </w:rPr>
              <w:t>http</w:t>
            </w:r>
            <w:r>
              <w:rPr>
                <w:sz w:val="28"/>
              </w:rPr>
              <w:t>://</w:t>
            </w:r>
            <w:r w:rsidR="001B0E6D">
              <w:rPr>
                <w:sz w:val="28"/>
              </w:rPr>
              <w:t>10.31.204.157</w:t>
            </w:r>
            <w:r w:rsidR="001B0E6D" w:rsidRPr="00A6529A">
              <w:rPr>
                <w:sz w:val="28"/>
              </w:rPr>
              <w:t>:</w:t>
            </w:r>
            <w:r w:rsidR="001B0E6D">
              <w:rPr>
                <w:b/>
                <w:sz w:val="28"/>
              </w:rPr>
              <w:t>123</w:t>
            </w:r>
            <w:r w:rsidR="001B0E6D" w:rsidRPr="00A6529A">
              <w:rPr>
                <w:b/>
                <w:sz w:val="28"/>
              </w:rPr>
              <w:t>15</w:t>
            </w:r>
          </w:p>
        </w:tc>
      </w:tr>
      <w:tr w:rsidR="001B0E6D" w14:paraId="2446854C" w14:textId="77777777" w:rsidTr="000244DA">
        <w:trPr>
          <w:trHeight w:val="377"/>
          <w:jc w:val="center"/>
        </w:trPr>
        <w:tc>
          <w:tcPr>
            <w:tcW w:w="1975" w:type="dxa"/>
            <w:shd w:val="clear" w:color="auto" w:fill="auto"/>
            <w:vAlign w:val="center"/>
          </w:tcPr>
          <w:p w14:paraId="3F5ACF30"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16</w:t>
            </w:r>
          </w:p>
        </w:tc>
        <w:tc>
          <w:tcPr>
            <w:tcW w:w="7375" w:type="dxa"/>
            <w:shd w:val="clear" w:color="auto" w:fill="auto"/>
            <w:vAlign w:val="center"/>
          </w:tcPr>
          <w:p w14:paraId="19CB3896" w14:textId="34516E60" w:rsidR="001B0E6D" w:rsidRPr="00A6529A" w:rsidRDefault="000244DA" w:rsidP="007F37ED">
            <w:pPr>
              <w:spacing w:after="0"/>
              <w:jc w:val="center"/>
              <w:rPr>
                <w:b/>
                <w:sz w:val="28"/>
              </w:rPr>
            </w:pPr>
            <w:r w:rsidRPr="00783A15">
              <w:rPr>
                <w:b/>
                <w:bCs/>
                <w:sz w:val="28"/>
              </w:rPr>
              <w:t>http</w:t>
            </w:r>
            <w:r>
              <w:rPr>
                <w:sz w:val="28"/>
              </w:rPr>
              <w:t>://</w:t>
            </w:r>
            <w:r w:rsidR="001B0E6D">
              <w:rPr>
                <w:sz w:val="28"/>
              </w:rPr>
              <w:t>10.31.204.157</w:t>
            </w:r>
            <w:r w:rsidR="001B0E6D" w:rsidRPr="00A6529A">
              <w:rPr>
                <w:sz w:val="28"/>
              </w:rPr>
              <w:t>:</w:t>
            </w:r>
            <w:r w:rsidR="001B0E6D">
              <w:rPr>
                <w:b/>
                <w:sz w:val="28"/>
              </w:rPr>
              <w:t>123</w:t>
            </w:r>
            <w:r w:rsidR="001B0E6D" w:rsidRPr="00A6529A">
              <w:rPr>
                <w:b/>
                <w:sz w:val="28"/>
              </w:rPr>
              <w:t>16</w:t>
            </w:r>
          </w:p>
        </w:tc>
      </w:tr>
      <w:tr w:rsidR="001B0E6D" w14:paraId="11F0C79F" w14:textId="77777777" w:rsidTr="000244DA">
        <w:trPr>
          <w:trHeight w:val="377"/>
          <w:jc w:val="center"/>
        </w:trPr>
        <w:tc>
          <w:tcPr>
            <w:tcW w:w="1975" w:type="dxa"/>
            <w:shd w:val="clear" w:color="auto" w:fill="F2F4F8" w:themeFill="background2"/>
            <w:vAlign w:val="center"/>
          </w:tcPr>
          <w:p w14:paraId="40746DEE"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w:t>
            </w:r>
            <w:r>
              <w:rPr>
                <w:b/>
                <w:color w:val="7E50A0" w:themeColor="accent1"/>
                <w:sz w:val="28"/>
              </w:rPr>
              <w:t>7</w:t>
            </w:r>
          </w:p>
        </w:tc>
        <w:tc>
          <w:tcPr>
            <w:tcW w:w="7375" w:type="dxa"/>
            <w:shd w:val="clear" w:color="auto" w:fill="F2F4F8" w:themeFill="background2"/>
            <w:vAlign w:val="center"/>
          </w:tcPr>
          <w:p w14:paraId="4DAA1B93" w14:textId="2E1FEF1A" w:rsidR="001B0E6D" w:rsidRPr="00A6529A" w:rsidRDefault="000244DA" w:rsidP="007F37ED">
            <w:pPr>
              <w:spacing w:after="0"/>
              <w:jc w:val="center"/>
              <w:rPr>
                <w:sz w:val="28"/>
              </w:rPr>
            </w:pPr>
            <w:r w:rsidRPr="00783A15">
              <w:rPr>
                <w:b/>
                <w:bCs/>
                <w:sz w:val="28"/>
              </w:rPr>
              <w:t>http</w:t>
            </w:r>
            <w:r>
              <w:rPr>
                <w:sz w:val="28"/>
              </w:rPr>
              <w:t>://</w:t>
            </w:r>
            <w:r w:rsidR="001B0E6D">
              <w:rPr>
                <w:sz w:val="28"/>
              </w:rPr>
              <w:t>10.31.204.159</w:t>
            </w:r>
            <w:r w:rsidR="001B0E6D" w:rsidRPr="00A6529A">
              <w:rPr>
                <w:sz w:val="28"/>
              </w:rPr>
              <w:t>:</w:t>
            </w:r>
            <w:r w:rsidR="001B0E6D">
              <w:rPr>
                <w:b/>
                <w:sz w:val="28"/>
              </w:rPr>
              <w:t>123</w:t>
            </w:r>
            <w:r w:rsidR="001B0E6D" w:rsidRPr="00A6529A">
              <w:rPr>
                <w:b/>
                <w:sz w:val="28"/>
              </w:rPr>
              <w:t>1</w:t>
            </w:r>
            <w:r w:rsidR="001B0E6D">
              <w:rPr>
                <w:b/>
                <w:sz w:val="28"/>
              </w:rPr>
              <w:t>7</w:t>
            </w:r>
          </w:p>
        </w:tc>
      </w:tr>
      <w:tr w:rsidR="001B0E6D" w14:paraId="69ACDC12" w14:textId="77777777" w:rsidTr="000244DA">
        <w:trPr>
          <w:trHeight w:val="377"/>
          <w:jc w:val="center"/>
        </w:trPr>
        <w:tc>
          <w:tcPr>
            <w:tcW w:w="1975" w:type="dxa"/>
            <w:shd w:val="clear" w:color="auto" w:fill="auto"/>
            <w:vAlign w:val="center"/>
          </w:tcPr>
          <w:p w14:paraId="5D26E3D8"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w:t>
            </w:r>
            <w:r>
              <w:rPr>
                <w:b/>
                <w:color w:val="7E50A0" w:themeColor="accent1"/>
                <w:sz w:val="28"/>
              </w:rPr>
              <w:t>8</w:t>
            </w:r>
          </w:p>
        </w:tc>
        <w:tc>
          <w:tcPr>
            <w:tcW w:w="7375" w:type="dxa"/>
            <w:shd w:val="clear" w:color="auto" w:fill="auto"/>
            <w:vAlign w:val="center"/>
          </w:tcPr>
          <w:p w14:paraId="37FFC171" w14:textId="1A249330" w:rsidR="001B0E6D" w:rsidRPr="00A6529A" w:rsidRDefault="000244DA" w:rsidP="007F37ED">
            <w:pPr>
              <w:spacing w:after="0"/>
              <w:jc w:val="center"/>
              <w:rPr>
                <w:sz w:val="28"/>
              </w:rPr>
            </w:pPr>
            <w:r w:rsidRPr="00783A15">
              <w:rPr>
                <w:b/>
                <w:bCs/>
                <w:sz w:val="28"/>
              </w:rPr>
              <w:t>http</w:t>
            </w:r>
            <w:r>
              <w:rPr>
                <w:sz w:val="28"/>
              </w:rPr>
              <w:t>://</w:t>
            </w:r>
            <w:r w:rsidR="001B0E6D">
              <w:rPr>
                <w:sz w:val="28"/>
              </w:rPr>
              <w:t>10.31.204.159</w:t>
            </w:r>
            <w:r w:rsidR="001B0E6D" w:rsidRPr="00A6529A">
              <w:rPr>
                <w:sz w:val="28"/>
              </w:rPr>
              <w:t>:</w:t>
            </w:r>
            <w:r w:rsidR="001B0E6D">
              <w:rPr>
                <w:b/>
                <w:sz w:val="28"/>
              </w:rPr>
              <w:t>123</w:t>
            </w:r>
            <w:r w:rsidR="001B0E6D" w:rsidRPr="00A6529A">
              <w:rPr>
                <w:b/>
                <w:sz w:val="28"/>
              </w:rPr>
              <w:t>1</w:t>
            </w:r>
            <w:r w:rsidR="001B0E6D">
              <w:rPr>
                <w:b/>
                <w:sz w:val="28"/>
              </w:rPr>
              <w:t>8</w:t>
            </w:r>
          </w:p>
        </w:tc>
      </w:tr>
      <w:tr w:rsidR="001B0E6D" w14:paraId="7506CE7D" w14:textId="77777777" w:rsidTr="000244DA">
        <w:trPr>
          <w:trHeight w:val="377"/>
          <w:jc w:val="center"/>
        </w:trPr>
        <w:tc>
          <w:tcPr>
            <w:tcW w:w="1975" w:type="dxa"/>
            <w:shd w:val="clear" w:color="auto" w:fill="F2F4F8" w:themeFill="background2"/>
            <w:vAlign w:val="center"/>
          </w:tcPr>
          <w:p w14:paraId="27839E72" w14:textId="77777777" w:rsidR="001B0E6D" w:rsidRPr="00A6529A" w:rsidRDefault="001B0E6D" w:rsidP="007F37ED">
            <w:pPr>
              <w:spacing w:after="0"/>
              <w:jc w:val="center"/>
              <w:rPr>
                <w:b/>
                <w:color w:val="7E50A0" w:themeColor="accent1"/>
                <w:sz w:val="28"/>
              </w:rPr>
            </w:pPr>
            <w:r w:rsidRPr="00A6529A">
              <w:rPr>
                <w:b/>
                <w:color w:val="7E50A0" w:themeColor="accent1"/>
                <w:sz w:val="28"/>
              </w:rPr>
              <w:t>Team 1</w:t>
            </w:r>
            <w:r>
              <w:rPr>
                <w:b/>
                <w:color w:val="7E50A0" w:themeColor="accent1"/>
                <w:sz w:val="28"/>
              </w:rPr>
              <w:t>9</w:t>
            </w:r>
          </w:p>
        </w:tc>
        <w:tc>
          <w:tcPr>
            <w:tcW w:w="7375" w:type="dxa"/>
            <w:shd w:val="clear" w:color="auto" w:fill="F2F4F8" w:themeFill="background2"/>
            <w:vAlign w:val="center"/>
          </w:tcPr>
          <w:p w14:paraId="7F623136" w14:textId="082F4AA5" w:rsidR="001B0E6D" w:rsidRPr="00A6529A" w:rsidRDefault="000244DA" w:rsidP="007F37ED">
            <w:pPr>
              <w:spacing w:after="0"/>
              <w:jc w:val="center"/>
              <w:rPr>
                <w:sz w:val="28"/>
              </w:rPr>
            </w:pPr>
            <w:r w:rsidRPr="00783A15">
              <w:rPr>
                <w:b/>
                <w:bCs/>
                <w:sz w:val="28"/>
              </w:rPr>
              <w:t>http</w:t>
            </w:r>
            <w:r>
              <w:rPr>
                <w:sz w:val="28"/>
              </w:rPr>
              <w:t>://</w:t>
            </w:r>
            <w:r w:rsidR="001B0E6D">
              <w:rPr>
                <w:sz w:val="28"/>
              </w:rPr>
              <w:t>10.31.204.159</w:t>
            </w:r>
            <w:r w:rsidR="001B0E6D" w:rsidRPr="00A6529A">
              <w:rPr>
                <w:sz w:val="28"/>
              </w:rPr>
              <w:t>:</w:t>
            </w:r>
            <w:r w:rsidR="001B0E6D">
              <w:rPr>
                <w:b/>
                <w:sz w:val="28"/>
              </w:rPr>
              <w:t>123</w:t>
            </w:r>
            <w:r w:rsidR="001B0E6D" w:rsidRPr="00A6529A">
              <w:rPr>
                <w:b/>
                <w:sz w:val="28"/>
              </w:rPr>
              <w:t>1</w:t>
            </w:r>
            <w:r w:rsidR="001B0E6D">
              <w:rPr>
                <w:b/>
                <w:sz w:val="28"/>
              </w:rPr>
              <w:t>9</w:t>
            </w:r>
          </w:p>
        </w:tc>
      </w:tr>
      <w:tr w:rsidR="001B0E6D" w14:paraId="0A9DB10B" w14:textId="77777777" w:rsidTr="000244DA">
        <w:trPr>
          <w:trHeight w:val="377"/>
          <w:jc w:val="center"/>
        </w:trPr>
        <w:tc>
          <w:tcPr>
            <w:tcW w:w="1975" w:type="dxa"/>
            <w:shd w:val="clear" w:color="auto" w:fill="auto"/>
            <w:vAlign w:val="center"/>
          </w:tcPr>
          <w:p w14:paraId="212C8494" w14:textId="77777777" w:rsidR="001B0E6D" w:rsidRPr="00A6529A" w:rsidRDefault="001B0E6D" w:rsidP="007F37ED">
            <w:pPr>
              <w:spacing w:after="0"/>
              <w:jc w:val="center"/>
              <w:rPr>
                <w:b/>
                <w:color w:val="7E50A0" w:themeColor="accent1"/>
                <w:sz w:val="28"/>
              </w:rPr>
            </w:pPr>
            <w:r w:rsidRPr="00A6529A">
              <w:rPr>
                <w:b/>
                <w:color w:val="7E50A0" w:themeColor="accent1"/>
                <w:sz w:val="28"/>
              </w:rPr>
              <w:t xml:space="preserve">Team </w:t>
            </w:r>
            <w:r>
              <w:rPr>
                <w:b/>
                <w:color w:val="7E50A0" w:themeColor="accent1"/>
                <w:sz w:val="28"/>
              </w:rPr>
              <w:t>20</w:t>
            </w:r>
          </w:p>
        </w:tc>
        <w:tc>
          <w:tcPr>
            <w:tcW w:w="7375" w:type="dxa"/>
            <w:shd w:val="clear" w:color="auto" w:fill="auto"/>
            <w:vAlign w:val="center"/>
          </w:tcPr>
          <w:p w14:paraId="43E6DC49" w14:textId="194F43E2" w:rsidR="001B0E6D" w:rsidRPr="00A6529A" w:rsidRDefault="000244DA" w:rsidP="007F37ED">
            <w:pPr>
              <w:spacing w:after="0"/>
              <w:jc w:val="center"/>
              <w:rPr>
                <w:sz w:val="28"/>
              </w:rPr>
            </w:pPr>
            <w:r w:rsidRPr="00783A15">
              <w:rPr>
                <w:b/>
                <w:bCs/>
                <w:sz w:val="28"/>
              </w:rPr>
              <w:t>http</w:t>
            </w:r>
            <w:r>
              <w:rPr>
                <w:sz w:val="28"/>
              </w:rPr>
              <w:t>://</w:t>
            </w:r>
            <w:r w:rsidR="001B0E6D">
              <w:rPr>
                <w:sz w:val="28"/>
              </w:rPr>
              <w:t>10.31.204.159</w:t>
            </w:r>
            <w:r w:rsidR="001B0E6D" w:rsidRPr="00A6529A">
              <w:rPr>
                <w:sz w:val="28"/>
              </w:rPr>
              <w:t>:</w:t>
            </w:r>
            <w:r w:rsidR="001B0E6D">
              <w:rPr>
                <w:b/>
                <w:sz w:val="28"/>
              </w:rPr>
              <w:t>12320</w:t>
            </w:r>
          </w:p>
        </w:tc>
      </w:tr>
    </w:tbl>
    <w:p w14:paraId="5E9DA246" w14:textId="77777777" w:rsidR="001B0E6D" w:rsidRPr="001759BC" w:rsidRDefault="001B0E6D" w:rsidP="001B0E6D"/>
    <w:p w14:paraId="606748DF" w14:textId="77777777" w:rsidR="001B0E6D" w:rsidRPr="00841CB9" w:rsidRDefault="001B0E6D" w:rsidP="001B0E6D">
      <w:pPr>
        <w:spacing w:after="0"/>
        <w:rPr>
          <w:rFonts w:ascii="Helvetica" w:hAnsi="Helvetica"/>
          <w:color w:val="000000" w:themeColor="text1"/>
        </w:rPr>
      </w:pPr>
      <w:r w:rsidRPr="00841CB9">
        <w:rPr>
          <w:rFonts w:ascii="Helvetica" w:hAnsi="Helvetica"/>
          <w:color w:val="000000" w:themeColor="text1"/>
        </w:rPr>
        <w:t>H2O Driverless AI is an artificial intelligence platform for automatic machine learning (ML). It automates many of the most difficult machine learning workflows such as feature engineering and the selection, validation, tuning and deployment of ML models.</w:t>
      </w:r>
    </w:p>
    <w:p w14:paraId="75636CFF" w14:textId="77777777" w:rsidR="001B0E6D" w:rsidRPr="00841CB9" w:rsidRDefault="001B0E6D" w:rsidP="001B0E6D">
      <w:pPr>
        <w:spacing w:after="0"/>
        <w:rPr>
          <w:rFonts w:ascii="Helvetica" w:hAnsi="Helvetica"/>
          <w:color w:val="000000" w:themeColor="text1"/>
        </w:rPr>
      </w:pPr>
    </w:p>
    <w:p w14:paraId="0259789D" w14:textId="77777777" w:rsidR="001B0E6D" w:rsidRPr="00841CB9" w:rsidRDefault="001B0E6D" w:rsidP="001B0E6D">
      <w:pPr>
        <w:spacing w:after="0"/>
        <w:rPr>
          <w:rFonts w:ascii="Helvetica" w:hAnsi="Helvetica"/>
          <w:color w:val="000000" w:themeColor="text1"/>
        </w:rPr>
      </w:pPr>
      <w:r w:rsidRPr="00841CB9">
        <w:rPr>
          <w:rFonts w:ascii="Helvetica" w:hAnsi="Helvetica"/>
          <w:color w:val="000000" w:themeColor="text1"/>
        </w:rPr>
        <w:t>By using end-to-end automation, Driverless AI achieves the high predictive accuracies comparable to expert data scientists. It also offers built-in visualization and interpretability which are critical to understanding, explaining transparent models. Accurate models are exportable to Python and Java-based modules to provide scoring services.</w:t>
      </w:r>
    </w:p>
    <w:p w14:paraId="3D74C9D2" w14:textId="77777777" w:rsidR="001B0E6D" w:rsidRPr="00841CB9" w:rsidRDefault="001B0E6D" w:rsidP="001B0E6D">
      <w:pPr>
        <w:spacing w:after="0"/>
        <w:rPr>
          <w:rFonts w:ascii="Helvetica" w:hAnsi="Helvetica"/>
          <w:color w:val="000000" w:themeColor="text1"/>
        </w:rPr>
      </w:pPr>
    </w:p>
    <w:p w14:paraId="446F4C44" w14:textId="77777777" w:rsidR="001B0E6D" w:rsidRPr="00841CB9" w:rsidRDefault="001B0E6D" w:rsidP="001B0E6D">
      <w:pPr>
        <w:spacing w:after="0"/>
        <w:rPr>
          <w:rFonts w:ascii="Helvetica" w:hAnsi="Helvetica"/>
          <w:color w:val="000000" w:themeColor="text1"/>
        </w:rPr>
      </w:pPr>
      <w:r w:rsidRPr="00841CB9">
        <w:rPr>
          <w:rFonts w:ascii="Helvetica" w:hAnsi="Helvetica"/>
          <w:color w:val="000000" w:themeColor="text1"/>
        </w:rPr>
        <w:t>While Driverless AI supports a variety of hardware, it has been optimized to take advantage of graphical processing units (GPUs) supported by IBM’s POWER9 AC922 server.</w:t>
      </w:r>
    </w:p>
    <w:p w14:paraId="7CCDA869" w14:textId="77777777" w:rsidR="001B0E6D" w:rsidRPr="00841CB9" w:rsidRDefault="001B0E6D" w:rsidP="001B0E6D">
      <w:pPr>
        <w:spacing w:after="0"/>
        <w:rPr>
          <w:rFonts w:ascii="Helvetica" w:hAnsi="Helvetica"/>
          <w:color w:val="000000" w:themeColor="text1"/>
        </w:rPr>
      </w:pPr>
    </w:p>
    <w:p w14:paraId="78C2D0EF" w14:textId="77777777" w:rsidR="001B0E6D" w:rsidRPr="00841CB9" w:rsidRDefault="001B0E6D" w:rsidP="001B0E6D">
      <w:pPr>
        <w:spacing w:after="0"/>
        <w:rPr>
          <w:rFonts w:ascii="Helvetica" w:hAnsi="Helvetica"/>
          <w:color w:val="000000" w:themeColor="text1"/>
        </w:rPr>
      </w:pPr>
      <w:r w:rsidRPr="00841CB9">
        <w:rPr>
          <w:rFonts w:ascii="Helvetica" w:hAnsi="Helvetica"/>
          <w:color w:val="000000" w:themeColor="text1"/>
        </w:rPr>
        <w:t>Why H2O Driverless AI?</w:t>
      </w:r>
    </w:p>
    <w:p w14:paraId="64D6465A" w14:textId="77777777" w:rsidR="001B0E6D" w:rsidRPr="00841CB9" w:rsidRDefault="001B0E6D" w:rsidP="001B0E6D">
      <w:pPr>
        <w:spacing w:after="0"/>
        <w:rPr>
          <w:rFonts w:ascii="Helvetica" w:hAnsi="Helvetica"/>
          <w:color w:val="000000" w:themeColor="text1"/>
        </w:rPr>
      </w:pPr>
    </w:p>
    <w:p w14:paraId="0B55C955" w14:textId="77777777" w:rsidR="001B0E6D" w:rsidRPr="00841CB9" w:rsidRDefault="001B0E6D" w:rsidP="001B0E6D">
      <w:pPr>
        <w:pStyle w:val="NormalWeb"/>
        <w:rPr>
          <w:rFonts w:ascii="Helvetica" w:hAnsi="Helvetica"/>
          <w:color w:val="000000" w:themeColor="text1"/>
        </w:rPr>
      </w:pPr>
      <w:r w:rsidRPr="00841CB9">
        <w:rPr>
          <w:rFonts w:ascii="Helvetica" w:hAnsi="Helvetica"/>
          <w:color w:val="000000" w:themeColor="text1"/>
        </w:rPr>
        <w:t>H2O Driverless AI employs the techniques of expert data scientists in an easy to use application that helps scale your data science efforts. Driverless AI empowers data scientists to work on projects faster using automation and state-of-the-art</w:t>
      </w:r>
      <w:r w:rsidRPr="00841CB9">
        <w:rPr>
          <w:rFonts w:ascii="Helvetica" w:hAnsi="Helvetica"/>
          <w:color w:val="000000" w:themeColor="text1"/>
        </w:rPr>
        <w:br/>
        <w:t>computing power from GPUs to accomplish tasks in minutes that used to take months.</w:t>
      </w:r>
    </w:p>
    <w:p w14:paraId="75198529" w14:textId="77777777" w:rsidR="001B0E6D" w:rsidRPr="00841CB9" w:rsidRDefault="001B0E6D" w:rsidP="001B0E6D">
      <w:pPr>
        <w:pStyle w:val="NormalWeb"/>
        <w:rPr>
          <w:rFonts w:ascii="Helvetica" w:hAnsi="Helvetica"/>
          <w:color w:val="000000" w:themeColor="text1"/>
        </w:rPr>
      </w:pPr>
    </w:p>
    <w:p w14:paraId="6F167A71" w14:textId="77777777" w:rsidR="001B0E6D" w:rsidRPr="00841CB9" w:rsidRDefault="001B0E6D" w:rsidP="001B0E6D">
      <w:pPr>
        <w:pStyle w:val="NormalWeb"/>
        <w:rPr>
          <w:rFonts w:ascii="Helvetica" w:hAnsi="Helvetica"/>
          <w:color w:val="000000" w:themeColor="text1"/>
        </w:rPr>
      </w:pPr>
      <w:r w:rsidRPr="00841CB9">
        <w:rPr>
          <w:rFonts w:ascii="Helvetica" w:hAnsi="Helvetica"/>
          <w:color w:val="000000" w:themeColor="text1"/>
        </w:rPr>
        <w:t>With Driverless AI, everyone including expert and junior data scientists, domain scientists, and data engineers can develop trusted machine learning models. This next-generation automatic machine learning platform delivers unique and advanced functionality for data visualization, feature engineering, model interpretability and low-latency deployment.</w:t>
      </w:r>
    </w:p>
    <w:p w14:paraId="4C642754" w14:textId="77777777" w:rsidR="001B0E6D" w:rsidRDefault="001B0E6D" w:rsidP="001B0E6D">
      <w:pPr>
        <w:rPr>
          <w:color w:val="FF0000"/>
        </w:rPr>
      </w:pPr>
    </w:p>
    <w:p w14:paraId="3945991C" w14:textId="77777777" w:rsidR="001B0E6D" w:rsidRPr="004B6447" w:rsidRDefault="001B0E6D" w:rsidP="001B0E6D">
      <w:pPr>
        <w:rPr>
          <w:color w:val="FF0000"/>
        </w:rPr>
      </w:pPr>
      <w:r w:rsidRPr="00A6529A">
        <w:rPr>
          <w:noProof/>
          <w:vanish/>
          <w:lang w:eastAsia="en-US"/>
        </w:rPr>
        <w:drawing>
          <wp:inline distT="0" distB="0" distL="0" distR="0" wp14:anchorId="54C113C5" wp14:editId="0E204163">
            <wp:extent cx="6094219" cy="205676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022" b="6671"/>
                    <a:stretch/>
                  </pic:blipFill>
                  <pic:spPr bwMode="auto">
                    <a:xfrm>
                      <a:off x="0" y="0"/>
                      <a:ext cx="6096000" cy="2057366"/>
                    </a:xfrm>
                    <a:prstGeom prst="rect">
                      <a:avLst/>
                    </a:prstGeom>
                    <a:ln>
                      <a:noFill/>
                    </a:ln>
                    <a:extLst>
                      <a:ext uri="{53640926-AAD7-44D8-BBD7-CCE9431645EC}">
                        <a14:shadowObscured xmlns:a14="http://schemas.microsoft.com/office/drawing/2010/main"/>
                      </a:ext>
                    </a:extLst>
                  </pic:spPr>
                </pic:pic>
              </a:graphicData>
            </a:graphic>
          </wp:inline>
        </w:drawing>
      </w:r>
    </w:p>
    <w:p w14:paraId="3E0F879C" w14:textId="77777777" w:rsidR="001B0E6D" w:rsidRDefault="001B0E6D" w:rsidP="001B0E6D"/>
    <w:p w14:paraId="74D24D9A" w14:textId="77777777" w:rsidR="001B0E6D" w:rsidRDefault="001B0E6D" w:rsidP="001B0E6D"/>
    <w:p w14:paraId="42F7F64B" w14:textId="77777777" w:rsidR="001B0E6D" w:rsidRDefault="001B0E6D" w:rsidP="001B0E6D"/>
    <w:p w14:paraId="3DB08412" w14:textId="77777777" w:rsidR="001B0E6D" w:rsidRDefault="001B0E6D" w:rsidP="001B0E6D"/>
    <w:p w14:paraId="37C784CD" w14:textId="77777777" w:rsidR="001B0E6D" w:rsidRDefault="001B0E6D" w:rsidP="001B0E6D"/>
    <w:p w14:paraId="7C3E7347" w14:textId="77777777" w:rsidR="001B0E6D" w:rsidRDefault="001B0E6D" w:rsidP="001B0E6D"/>
    <w:p w14:paraId="02D95D96" w14:textId="77777777" w:rsidR="001B0E6D" w:rsidRDefault="001B0E6D" w:rsidP="001B0E6D"/>
    <w:p w14:paraId="67E80175" w14:textId="77777777" w:rsidR="001B0E6D" w:rsidRDefault="001B0E6D" w:rsidP="001B0E6D"/>
    <w:p w14:paraId="4A8CC7A9" w14:textId="4E17079D" w:rsidR="001B0E6D" w:rsidRDefault="001B0E6D" w:rsidP="001B0E6D">
      <w:r w:rsidRPr="001759BC">
        <w:rPr>
          <w:vanish/>
        </w:rPr>
        <w:br w:type="page"/>
      </w:r>
    </w:p>
    <w:p w14:paraId="648BDF22" w14:textId="64FC1808" w:rsidR="001B0E6D" w:rsidRDefault="001B0E6D" w:rsidP="001B0E6D"/>
    <w:p w14:paraId="3632CE56" w14:textId="77777777" w:rsidR="001B0E6D" w:rsidRPr="004B6447" w:rsidRDefault="001B0E6D" w:rsidP="001B0E6D"/>
    <w:p w14:paraId="15D48D4B" w14:textId="77777777" w:rsidR="001B0E6D" w:rsidRPr="00841CB9" w:rsidRDefault="001B0E6D" w:rsidP="001B0E6D">
      <w:pPr>
        <w:pStyle w:val="ListParagraph"/>
        <w:numPr>
          <w:ilvl w:val="0"/>
          <w:numId w:val="38"/>
        </w:numPr>
        <w:rPr>
          <w:sz w:val="28"/>
        </w:rPr>
      </w:pPr>
      <w:r w:rsidRPr="00841CB9">
        <w:rPr>
          <w:sz w:val="28"/>
        </w:rPr>
        <w:lastRenderedPageBreak/>
        <w:t xml:space="preserve"> Browse to H2O DAI Login Page</w:t>
      </w:r>
      <w:r>
        <w:rPr>
          <w:sz w:val="28"/>
        </w:rPr>
        <w:t xml:space="preserve"> (</w:t>
      </w:r>
      <w:r w:rsidRPr="00811682">
        <w:rPr>
          <w:b/>
          <w:sz w:val="28"/>
        </w:rPr>
        <w:t>HTTP</w:t>
      </w:r>
      <w:r>
        <w:rPr>
          <w:sz w:val="28"/>
        </w:rPr>
        <w:t xml:space="preserve"> </w:t>
      </w:r>
      <w:r w:rsidRPr="00811682">
        <w:rPr>
          <w:sz w:val="28"/>
          <w:u w:val="single"/>
        </w:rPr>
        <w:t>not</w:t>
      </w:r>
      <w:r>
        <w:rPr>
          <w:sz w:val="28"/>
        </w:rPr>
        <w:t xml:space="preserve"> HTTPS)</w:t>
      </w:r>
    </w:p>
    <w:p w14:paraId="163D2322" w14:textId="445CB543" w:rsidR="001B0E6D" w:rsidRDefault="000E6E34" w:rsidP="001B0E6D">
      <w:pPr>
        <w:pStyle w:val="ListParagraph"/>
        <w:ind w:left="0"/>
      </w:pPr>
      <w:r w:rsidRPr="000E6E34">
        <w:rPr>
          <w:noProof/>
        </w:rPr>
        <w:drawing>
          <wp:inline distT="0" distB="0" distL="0" distR="0" wp14:anchorId="2840B1F6" wp14:editId="61DC9E34">
            <wp:extent cx="6063766" cy="33310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4064" cy="3336685"/>
                    </a:xfrm>
                    <a:prstGeom prst="rect">
                      <a:avLst/>
                    </a:prstGeom>
                  </pic:spPr>
                </pic:pic>
              </a:graphicData>
            </a:graphic>
          </wp:inline>
        </w:drawing>
      </w:r>
    </w:p>
    <w:p w14:paraId="42797B42" w14:textId="77777777" w:rsidR="001B0E6D" w:rsidRDefault="001B0E6D" w:rsidP="001B0E6D">
      <w:pPr>
        <w:pStyle w:val="ListParagraph"/>
      </w:pPr>
    </w:p>
    <w:p w14:paraId="497A7DC0" w14:textId="77777777" w:rsidR="001B0E6D" w:rsidRPr="00841CB9" w:rsidRDefault="001B0E6D" w:rsidP="001B0E6D">
      <w:pPr>
        <w:pStyle w:val="ListParagraph"/>
        <w:numPr>
          <w:ilvl w:val="0"/>
          <w:numId w:val="38"/>
        </w:numPr>
        <w:spacing w:after="0" w:line="240" w:lineRule="auto"/>
        <w:rPr>
          <w:sz w:val="28"/>
        </w:rPr>
      </w:pPr>
      <w:r w:rsidRPr="00841CB9">
        <w:rPr>
          <w:sz w:val="28"/>
        </w:rPr>
        <w:t xml:space="preserve">Username: </w:t>
      </w:r>
      <w:proofErr w:type="spellStart"/>
      <w:r w:rsidRPr="00841CB9">
        <w:rPr>
          <w:sz w:val="28"/>
        </w:rPr>
        <w:t>dai</w:t>
      </w:r>
      <w:proofErr w:type="spellEnd"/>
    </w:p>
    <w:p w14:paraId="7B37025E" w14:textId="77777777" w:rsidR="001B0E6D" w:rsidRPr="00841CB9" w:rsidRDefault="001B0E6D" w:rsidP="001B0E6D">
      <w:pPr>
        <w:spacing w:after="0"/>
        <w:ind w:left="360" w:firstLine="360"/>
        <w:rPr>
          <w:sz w:val="28"/>
        </w:rPr>
      </w:pPr>
      <w:r w:rsidRPr="00841CB9">
        <w:rPr>
          <w:sz w:val="28"/>
        </w:rPr>
        <w:t xml:space="preserve">Password: </w:t>
      </w:r>
      <w:proofErr w:type="spellStart"/>
      <w:r w:rsidRPr="00841CB9">
        <w:rPr>
          <w:sz w:val="28"/>
        </w:rPr>
        <w:t>dai</w:t>
      </w:r>
      <w:proofErr w:type="spellEnd"/>
    </w:p>
    <w:p w14:paraId="0862C544" w14:textId="77777777" w:rsidR="001B0E6D" w:rsidRDefault="001B0E6D" w:rsidP="001B0E6D">
      <w:pPr>
        <w:ind w:left="360" w:firstLine="360"/>
      </w:pPr>
      <w:r w:rsidRPr="007E3506">
        <w:rPr>
          <w:noProof/>
        </w:rPr>
        <w:drawing>
          <wp:inline distT="0" distB="0" distL="0" distR="0" wp14:anchorId="5E8EDE0B" wp14:editId="29E943F5">
            <wp:extent cx="5078815" cy="333055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9692" cy="3357358"/>
                    </a:xfrm>
                    <a:prstGeom prst="rect">
                      <a:avLst/>
                    </a:prstGeom>
                  </pic:spPr>
                </pic:pic>
              </a:graphicData>
            </a:graphic>
          </wp:inline>
        </w:drawing>
      </w:r>
    </w:p>
    <w:p w14:paraId="50367195" w14:textId="14758E0F" w:rsidR="001B0E6D" w:rsidRDefault="001B0E6D" w:rsidP="001B0E6D">
      <w:pPr>
        <w:ind w:left="180"/>
        <w:rPr>
          <w:color w:val="FF0000"/>
        </w:rPr>
      </w:pPr>
    </w:p>
    <w:p w14:paraId="7CD77F8E" w14:textId="77777777" w:rsidR="001B0E6D" w:rsidRPr="00841CB9" w:rsidRDefault="001B0E6D" w:rsidP="001B0E6D">
      <w:pPr>
        <w:ind w:left="180"/>
        <w:rPr>
          <w:color w:val="FF0000"/>
        </w:rPr>
      </w:pPr>
    </w:p>
    <w:p w14:paraId="53B03D97" w14:textId="77777777" w:rsidR="001B0E6D" w:rsidRPr="001B0E6D" w:rsidRDefault="001B0E6D" w:rsidP="001B0E6D">
      <w:pPr>
        <w:pStyle w:val="ListParagraph"/>
        <w:numPr>
          <w:ilvl w:val="0"/>
          <w:numId w:val="38"/>
        </w:numPr>
        <w:rPr>
          <w:color w:val="000000" w:themeColor="text1"/>
          <w:sz w:val="28"/>
        </w:rPr>
      </w:pPr>
      <w:r w:rsidRPr="001B0E6D">
        <w:rPr>
          <w:color w:val="000000" w:themeColor="text1"/>
          <w:sz w:val="28"/>
        </w:rPr>
        <w:lastRenderedPageBreak/>
        <w:t>We will not go through all of the top menu choices in this lab, but will list their meanings here:</w:t>
      </w:r>
    </w:p>
    <w:p w14:paraId="2B37A93E" w14:textId="0CFD121A" w:rsidR="001B0E6D" w:rsidRPr="005236D5" w:rsidRDefault="008A602C" w:rsidP="001B0E6D">
      <w:pPr>
        <w:pStyle w:val="ListParagraph"/>
        <w:ind w:left="540"/>
        <w:rPr>
          <w:color w:val="FF0000"/>
        </w:rPr>
      </w:pPr>
      <w:r w:rsidRPr="008A602C">
        <w:rPr>
          <w:noProof/>
          <w:color w:val="FF0000"/>
        </w:rPr>
        <w:drawing>
          <wp:inline distT="0" distB="0" distL="0" distR="0" wp14:anchorId="63AC22FE" wp14:editId="5EEFBA80">
            <wp:extent cx="6132670" cy="768928"/>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0540" cy="811291"/>
                    </a:xfrm>
                    <a:prstGeom prst="rect">
                      <a:avLst/>
                    </a:prstGeom>
                  </pic:spPr>
                </pic:pic>
              </a:graphicData>
            </a:graphic>
          </wp:inline>
        </w:drawing>
      </w:r>
    </w:p>
    <w:p w14:paraId="07CD5B5C" w14:textId="2470BF7B" w:rsidR="008A602C" w:rsidRDefault="008A602C" w:rsidP="001B0E6D">
      <w:pPr>
        <w:ind w:left="360"/>
        <w:jc w:val="both"/>
        <w:rPr>
          <w:color w:val="000000" w:themeColor="text1"/>
        </w:rPr>
      </w:pPr>
      <w:r>
        <w:rPr>
          <w:color w:val="000000" w:themeColor="text1"/>
        </w:rPr>
        <w:t>PROJECTS – Managing and grouping Datasets together with Experiments in one place</w:t>
      </w:r>
    </w:p>
    <w:p w14:paraId="11646BC5" w14:textId="1677670B" w:rsidR="001B0E6D" w:rsidRDefault="001B0E6D" w:rsidP="001B0E6D">
      <w:pPr>
        <w:ind w:left="360"/>
        <w:jc w:val="both"/>
        <w:rPr>
          <w:color w:val="000000" w:themeColor="text1"/>
        </w:rPr>
      </w:pPr>
      <w:r w:rsidRPr="00841CB9">
        <w:rPr>
          <w:color w:val="000000" w:themeColor="text1"/>
        </w:rPr>
        <w:t>DATASETS – View the source datasets available</w:t>
      </w:r>
      <w:r w:rsidR="008A602C">
        <w:rPr>
          <w:color w:val="000000" w:themeColor="text1"/>
        </w:rPr>
        <w:t xml:space="preserve"> and datasets that have been imported</w:t>
      </w:r>
    </w:p>
    <w:p w14:paraId="7DB8DF71" w14:textId="7614939B" w:rsidR="008A602C" w:rsidRPr="00841CB9" w:rsidRDefault="008A602C" w:rsidP="001B0E6D">
      <w:pPr>
        <w:ind w:left="360"/>
        <w:jc w:val="both"/>
        <w:rPr>
          <w:color w:val="000000" w:themeColor="text1"/>
        </w:rPr>
      </w:pPr>
      <w:r>
        <w:rPr>
          <w:color w:val="000000" w:themeColor="text1"/>
        </w:rPr>
        <w:t>AUTOVIZ – Navigate to the visualizations list page</w:t>
      </w:r>
    </w:p>
    <w:p w14:paraId="5487198A" w14:textId="0E6F98AC" w:rsidR="001B0E6D" w:rsidRDefault="001B0E6D" w:rsidP="001B0E6D">
      <w:pPr>
        <w:ind w:left="360"/>
        <w:jc w:val="both"/>
        <w:rPr>
          <w:color w:val="000000" w:themeColor="text1"/>
        </w:rPr>
      </w:pPr>
      <w:r w:rsidRPr="00841CB9">
        <w:rPr>
          <w:color w:val="000000" w:themeColor="text1"/>
        </w:rPr>
        <w:t>EXPERIMENTS – Datasets we have used to generate predictions. We can have multiple experiments on a single dataset</w:t>
      </w:r>
    </w:p>
    <w:p w14:paraId="6A40BF98" w14:textId="29C89F21" w:rsidR="008A602C" w:rsidRPr="00841CB9" w:rsidRDefault="008A602C" w:rsidP="001B0E6D">
      <w:pPr>
        <w:ind w:left="360"/>
        <w:jc w:val="both"/>
        <w:rPr>
          <w:color w:val="000000" w:themeColor="text1"/>
        </w:rPr>
      </w:pPr>
      <w:r>
        <w:rPr>
          <w:color w:val="000000" w:themeColor="text1"/>
        </w:rPr>
        <w:t>DIAGNOSTICS – Ability to diagnose a model against a different dataset</w:t>
      </w:r>
    </w:p>
    <w:p w14:paraId="5DEBAD14" w14:textId="5B94B36E" w:rsidR="001B0E6D" w:rsidRDefault="001B0E6D" w:rsidP="001B0E6D">
      <w:pPr>
        <w:ind w:left="360"/>
        <w:jc w:val="both"/>
        <w:rPr>
          <w:color w:val="000000" w:themeColor="text1"/>
        </w:rPr>
      </w:pPr>
      <w:r w:rsidRPr="00841CB9">
        <w:rPr>
          <w:color w:val="000000" w:themeColor="text1"/>
        </w:rPr>
        <w:t xml:space="preserve">MLI – </w:t>
      </w:r>
      <w:r w:rsidR="009B526D">
        <w:rPr>
          <w:color w:val="000000" w:themeColor="text1"/>
        </w:rPr>
        <w:t>Machine Learning Interpretability – Explains the model results in human readable format</w:t>
      </w:r>
    </w:p>
    <w:p w14:paraId="60A557F0" w14:textId="77777777" w:rsidR="009B526D" w:rsidRDefault="009B526D" w:rsidP="009B526D">
      <w:pPr>
        <w:ind w:left="360"/>
        <w:rPr>
          <w:color w:val="000000" w:themeColor="text1"/>
        </w:rPr>
      </w:pPr>
      <w:r>
        <w:rPr>
          <w:color w:val="000000" w:themeColor="text1"/>
        </w:rPr>
        <w:t>DEPLOYMENTS –</w:t>
      </w:r>
    </w:p>
    <w:p w14:paraId="72B47706" w14:textId="4A32BF96" w:rsidR="009B526D" w:rsidRDefault="009B526D" w:rsidP="009B526D">
      <w:pPr>
        <w:ind w:left="360"/>
        <w:rPr>
          <w:color w:val="000000" w:themeColor="text1"/>
        </w:rPr>
      </w:pPr>
      <w:r>
        <w:rPr>
          <w:color w:val="000000" w:themeColor="text1"/>
        </w:rPr>
        <w:t xml:space="preserve">RESOURCES – </w:t>
      </w:r>
    </w:p>
    <w:p w14:paraId="17ECAA72" w14:textId="0DD6D7C6" w:rsidR="009B526D" w:rsidRDefault="009B526D" w:rsidP="009B526D">
      <w:pPr>
        <w:ind w:left="360"/>
        <w:rPr>
          <w:color w:val="000000" w:themeColor="text1"/>
        </w:rPr>
      </w:pPr>
      <w:r>
        <w:rPr>
          <w:color w:val="000000" w:themeColor="text1"/>
        </w:rPr>
        <w:t>MESSAGES –</w:t>
      </w:r>
    </w:p>
    <w:p w14:paraId="06207E9B" w14:textId="20638627" w:rsidR="009B526D" w:rsidRDefault="009B526D" w:rsidP="009B526D">
      <w:pPr>
        <w:ind w:left="360"/>
        <w:rPr>
          <w:color w:val="000000" w:themeColor="text1"/>
        </w:rPr>
      </w:pPr>
      <w:r>
        <w:rPr>
          <w:color w:val="000000" w:themeColor="text1"/>
        </w:rPr>
        <w:t>LOGOUT –</w:t>
      </w:r>
    </w:p>
    <w:p w14:paraId="50EDC0FD" w14:textId="77777777" w:rsidR="009B526D" w:rsidRPr="00841CB9" w:rsidRDefault="009B526D" w:rsidP="009B526D">
      <w:pPr>
        <w:ind w:left="360"/>
        <w:rPr>
          <w:color w:val="000000" w:themeColor="text1"/>
        </w:rPr>
      </w:pPr>
    </w:p>
    <w:p w14:paraId="355BD253" w14:textId="77777777" w:rsidR="001B0E6D" w:rsidRPr="00841CB9" w:rsidRDefault="001B0E6D" w:rsidP="001B0E6D">
      <w:pPr>
        <w:ind w:left="360"/>
        <w:jc w:val="both"/>
        <w:rPr>
          <w:color w:val="000000" w:themeColor="text1"/>
        </w:rPr>
      </w:pPr>
      <w:r w:rsidRPr="00841CB9">
        <w:rPr>
          <w:color w:val="000000" w:themeColor="text1"/>
        </w:rPr>
        <w:t>HELP – Self descriptive</w:t>
      </w:r>
    </w:p>
    <w:p w14:paraId="1EA08FDF" w14:textId="77777777" w:rsidR="001B0E6D" w:rsidRPr="00841CB9" w:rsidRDefault="001B0E6D" w:rsidP="001B0E6D">
      <w:pPr>
        <w:ind w:left="360"/>
        <w:jc w:val="both"/>
        <w:rPr>
          <w:color w:val="000000" w:themeColor="text1"/>
        </w:rPr>
      </w:pPr>
      <w:r w:rsidRPr="00841CB9">
        <w:rPr>
          <w:color w:val="000000" w:themeColor="text1"/>
        </w:rPr>
        <w:t>PY_CLIENT – This will download a binary file associated with running a generated Python Scoring Pipeline for an experiment. We will discuss this later.</w:t>
      </w:r>
    </w:p>
    <w:p w14:paraId="10BC3010" w14:textId="77777777" w:rsidR="001B0E6D" w:rsidRPr="00841CB9" w:rsidRDefault="001B0E6D" w:rsidP="001B0E6D">
      <w:pPr>
        <w:ind w:left="360"/>
        <w:jc w:val="both"/>
        <w:rPr>
          <w:color w:val="000000" w:themeColor="text1"/>
        </w:rPr>
      </w:pPr>
      <w:r w:rsidRPr="00841CB9">
        <w:rPr>
          <w:color w:val="000000" w:themeColor="text1"/>
        </w:rPr>
        <w:t>MOJO2-RUNTIME – This will download a binary file associated with running a MOJO Scoring Pipeline. MOJO is an acronym for a Java object model. We will discuss this later.</w:t>
      </w:r>
    </w:p>
    <w:p w14:paraId="1E8C8552" w14:textId="77777777" w:rsidR="001B0E6D" w:rsidRPr="00841CB9" w:rsidRDefault="001B0E6D" w:rsidP="001B0E6D">
      <w:pPr>
        <w:ind w:left="360"/>
        <w:jc w:val="both"/>
        <w:rPr>
          <w:color w:val="000000" w:themeColor="text1"/>
        </w:rPr>
      </w:pPr>
      <w:r w:rsidRPr="00841CB9">
        <w:rPr>
          <w:color w:val="000000" w:themeColor="text1"/>
        </w:rPr>
        <w:t>MESSAGES – Messages associated with the product. These are general and not specific to experiments (which have logs that we will see later).</w:t>
      </w:r>
    </w:p>
    <w:p w14:paraId="0FE3546A" w14:textId="77777777" w:rsidR="001B0E6D" w:rsidRPr="00841CB9" w:rsidRDefault="001B0E6D" w:rsidP="001B0E6D">
      <w:pPr>
        <w:ind w:left="360"/>
        <w:jc w:val="both"/>
        <w:rPr>
          <w:color w:val="000000" w:themeColor="text1"/>
        </w:rPr>
      </w:pPr>
      <w:r w:rsidRPr="00841CB9">
        <w:rPr>
          <w:color w:val="000000" w:themeColor="text1"/>
        </w:rPr>
        <w:t>LOGOUT DAI</w:t>
      </w:r>
    </w:p>
    <w:p w14:paraId="1F2A0DC6" w14:textId="77777777" w:rsidR="001B0E6D" w:rsidRDefault="001B0E6D" w:rsidP="001B0E6D">
      <w:pPr>
        <w:ind w:left="360"/>
        <w:jc w:val="both"/>
        <w:rPr>
          <w:color w:val="000000" w:themeColor="text1"/>
        </w:rPr>
      </w:pPr>
      <w:r w:rsidRPr="00841CB9">
        <w:rPr>
          <w:color w:val="000000" w:themeColor="text1"/>
        </w:rPr>
        <w:t>ADD DATASET – Allows the importation of a data set for processing</w:t>
      </w:r>
    </w:p>
    <w:p w14:paraId="2B5F1F4D" w14:textId="77777777" w:rsidR="001B0E6D" w:rsidRDefault="001B0E6D" w:rsidP="001B0E6D">
      <w:pPr>
        <w:ind w:left="360"/>
        <w:jc w:val="both"/>
        <w:rPr>
          <w:color w:val="000000" w:themeColor="text1"/>
        </w:rPr>
      </w:pPr>
    </w:p>
    <w:p w14:paraId="7B40938D" w14:textId="4C11919C" w:rsidR="001B0E6D" w:rsidRDefault="001B0E6D" w:rsidP="001B0E6D">
      <w:pPr>
        <w:ind w:left="360"/>
        <w:jc w:val="both"/>
        <w:rPr>
          <w:color w:val="000000" w:themeColor="text1"/>
        </w:rPr>
      </w:pPr>
    </w:p>
    <w:p w14:paraId="590BF67F" w14:textId="3AFC4466" w:rsidR="009B526D" w:rsidRDefault="009B526D" w:rsidP="001B0E6D">
      <w:pPr>
        <w:ind w:left="360"/>
        <w:jc w:val="both"/>
        <w:rPr>
          <w:color w:val="000000" w:themeColor="text1"/>
        </w:rPr>
      </w:pPr>
    </w:p>
    <w:p w14:paraId="7AD8C3DC" w14:textId="68DEC1B6" w:rsidR="009B526D" w:rsidRDefault="009B526D" w:rsidP="001B0E6D">
      <w:pPr>
        <w:ind w:left="360"/>
        <w:jc w:val="both"/>
        <w:rPr>
          <w:color w:val="000000" w:themeColor="text1"/>
        </w:rPr>
      </w:pPr>
    </w:p>
    <w:p w14:paraId="44BA4772" w14:textId="3953C292" w:rsidR="009B526D" w:rsidRDefault="009B526D" w:rsidP="001B0E6D">
      <w:pPr>
        <w:ind w:left="360"/>
        <w:jc w:val="both"/>
        <w:rPr>
          <w:color w:val="000000" w:themeColor="text1"/>
        </w:rPr>
      </w:pPr>
    </w:p>
    <w:p w14:paraId="5D5C32EE" w14:textId="77777777" w:rsidR="009B526D" w:rsidRPr="00841CB9" w:rsidRDefault="009B526D" w:rsidP="001B0E6D">
      <w:pPr>
        <w:ind w:left="360"/>
        <w:jc w:val="both"/>
        <w:rPr>
          <w:color w:val="000000" w:themeColor="text1"/>
        </w:rPr>
      </w:pPr>
    </w:p>
    <w:p w14:paraId="77698C78" w14:textId="77777777" w:rsidR="001B0E6D" w:rsidRPr="000D0F69" w:rsidRDefault="001B0E6D" w:rsidP="001B0E6D">
      <w:pPr>
        <w:pStyle w:val="ListParagraph"/>
        <w:numPr>
          <w:ilvl w:val="0"/>
          <w:numId w:val="38"/>
        </w:numPr>
        <w:rPr>
          <w:sz w:val="28"/>
        </w:rPr>
      </w:pPr>
      <w:r w:rsidRPr="000D0F69">
        <w:rPr>
          <w:sz w:val="28"/>
        </w:rPr>
        <w:t>Click “+Add Dataset” and Click “File System”</w:t>
      </w:r>
    </w:p>
    <w:p w14:paraId="273EC85D" w14:textId="6135BED4" w:rsidR="001B0E6D" w:rsidRDefault="00785A95" w:rsidP="001B0E6D">
      <w:r w:rsidRPr="00785A95">
        <w:rPr>
          <w:noProof/>
        </w:rPr>
        <w:drawing>
          <wp:inline distT="0" distB="0" distL="0" distR="0" wp14:anchorId="65E6A753" wp14:editId="5BFB03EF">
            <wp:extent cx="6564836" cy="1776846"/>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463" cy="1793526"/>
                    </a:xfrm>
                    <a:prstGeom prst="rect">
                      <a:avLst/>
                    </a:prstGeom>
                  </pic:spPr>
                </pic:pic>
              </a:graphicData>
            </a:graphic>
          </wp:inline>
        </w:drawing>
      </w:r>
    </w:p>
    <w:p w14:paraId="5A52B58B" w14:textId="77777777" w:rsidR="001B0E6D" w:rsidRDefault="001B0E6D" w:rsidP="001B0E6D"/>
    <w:p w14:paraId="4C0B4270" w14:textId="77777777" w:rsidR="001B0E6D" w:rsidRPr="000D0F69" w:rsidRDefault="001B0E6D" w:rsidP="001B0E6D">
      <w:pPr>
        <w:pStyle w:val="ListParagraph"/>
        <w:numPr>
          <w:ilvl w:val="0"/>
          <w:numId w:val="38"/>
        </w:numPr>
        <w:rPr>
          <w:sz w:val="28"/>
        </w:rPr>
      </w:pPr>
      <w:r w:rsidRPr="000D0F69">
        <w:rPr>
          <w:sz w:val="28"/>
        </w:rPr>
        <w:t>Open the “data/” directory.</w:t>
      </w:r>
    </w:p>
    <w:p w14:paraId="6700B2B4" w14:textId="77777777" w:rsidR="001B0E6D" w:rsidRDefault="001B0E6D" w:rsidP="001B0E6D">
      <w:pPr>
        <w:pStyle w:val="ListParagraph"/>
        <w:ind w:left="0"/>
      </w:pPr>
      <w:r w:rsidRPr="0016145A">
        <w:rPr>
          <w:noProof/>
        </w:rPr>
        <w:drawing>
          <wp:inline distT="0" distB="0" distL="0" distR="0" wp14:anchorId="0E4F7E47" wp14:editId="1AAC1255">
            <wp:extent cx="6096000" cy="18561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6000" cy="1856105"/>
                    </a:xfrm>
                    <a:prstGeom prst="rect">
                      <a:avLst/>
                    </a:prstGeom>
                  </pic:spPr>
                </pic:pic>
              </a:graphicData>
            </a:graphic>
          </wp:inline>
        </w:drawing>
      </w:r>
    </w:p>
    <w:p w14:paraId="20D49270" w14:textId="77777777" w:rsidR="001B0E6D" w:rsidRDefault="001B0E6D" w:rsidP="001B0E6D">
      <w:pPr>
        <w:pStyle w:val="ListParagraph"/>
      </w:pPr>
    </w:p>
    <w:p w14:paraId="16028D82" w14:textId="77777777" w:rsidR="001B0E6D" w:rsidRPr="000D0F69" w:rsidRDefault="001B0E6D" w:rsidP="001B0E6D">
      <w:pPr>
        <w:pStyle w:val="ListParagraph"/>
        <w:numPr>
          <w:ilvl w:val="0"/>
          <w:numId w:val="38"/>
        </w:numPr>
        <w:rPr>
          <w:sz w:val="28"/>
        </w:rPr>
      </w:pPr>
      <w:r w:rsidRPr="000D0F69">
        <w:rPr>
          <w:sz w:val="28"/>
        </w:rPr>
        <w:t>Select the “UCI_Credit_Card.csv” file and click “Import File”</w:t>
      </w:r>
    </w:p>
    <w:p w14:paraId="7AFB7E41" w14:textId="79495DE3" w:rsidR="001B0E6D" w:rsidRDefault="00785A95" w:rsidP="001B0E6D">
      <w:pPr>
        <w:pStyle w:val="ListParagraph"/>
        <w:ind w:left="0"/>
      </w:pPr>
      <w:r w:rsidRPr="00785A95">
        <w:rPr>
          <w:noProof/>
        </w:rPr>
        <w:drawing>
          <wp:inline distT="0" distB="0" distL="0" distR="0" wp14:anchorId="0EA3CC52" wp14:editId="1AAC2FDE">
            <wp:extent cx="6493510" cy="301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3510" cy="3010535"/>
                    </a:xfrm>
                    <a:prstGeom prst="rect">
                      <a:avLst/>
                    </a:prstGeom>
                  </pic:spPr>
                </pic:pic>
              </a:graphicData>
            </a:graphic>
          </wp:inline>
        </w:drawing>
      </w:r>
    </w:p>
    <w:p w14:paraId="1D276F23" w14:textId="77777777" w:rsidR="001B0E6D" w:rsidRDefault="001B0E6D" w:rsidP="001B0E6D">
      <w:pPr>
        <w:pStyle w:val="ListParagraph"/>
        <w:ind w:left="0"/>
        <w:rPr>
          <w:color w:val="000000" w:themeColor="text1"/>
        </w:rPr>
      </w:pPr>
      <w:r w:rsidRPr="00841CB9">
        <w:rPr>
          <w:color w:val="000000" w:themeColor="text1"/>
        </w:rPr>
        <w:lastRenderedPageBreak/>
        <w:t>Driverless AI uses tabular data, typically found in existing Comma-Separated Value (CSV) typically generated by spreadsheets.</w:t>
      </w:r>
    </w:p>
    <w:p w14:paraId="1CBBD777" w14:textId="77777777" w:rsidR="009B526D" w:rsidRDefault="009B526D" w:rsidP="00785A95"/>
    <w:p w14:paraId="2C2421C3" w14:textId="77777777" w:rsidR="001B0E6D" w:rsidRPr="000D0F69" w:rsidRDefault="001B0E6D" w:rsidP="001B0E6D">
      <w:pPr>
        <w:pStyle w:val="ListParagraph"/>
        <w:numPr>
          <w:ilvl w:val="0"/>
          <w:numId w:val="38"/>
        </w:numPr>
        <w:rPr>
          <w:sz w:val="28"/>
        </w:rPr>
      </w:pPr>
      <w:r w:rsidRPr="000D0F69">
        <w:rPr>
          <w:color w:val="000000" w:themeColor="text1"/>
          <w:sz w:val="28"/>
        </w:rPr>
        <w:t xml:space="preserve">Note the columns listed for this experiment show 30000 Rows and 25 Columns of data. Click </w:t>
      </w:r>
      <w:r w:rsidRPr="000D0F69">
        <w:rPr>
          <w:sz w:val="28"/>
        </w:rPr>
        <w:t>on the UCI_Credit_Card.csv row and select “Details”</w:t>
      </w:r>
    </w:p>
    <w:p w14:paraId="01300E8F" w14:textId="01597B4D" w:rsidR="001B0E6D" w:rsidRDefault="00785A95" w:rsidP="001B0E6D">
      <w:r w:rsidRPr="00785A95">
        <w:rPr>
          <w:noProof/>
        </w:rPr>
        <w:drawing>
          <wp:inline distT="0" distB="0" distL="0" distR="0" wp14:anchorId="60DBE388" wp14:editId="1336A9D2">
            <wp:extent cx="6493510" cy="203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3510" cy="2032000"/>
                    </a:xfrm>
                    <a:prstGeom prst="rect">
                      <a:avLst/>
                    </a:prstGeom>
                  </pic:spPr>
                </pic:pic>
              </a:graphicData>
            </a:graphic>
          </wp:inline>
        </w:drawing>
      </w:r>
    </w:p>
    <w:p w14:paraId="7F447F2C" w14:textId="77777777" w:rsidR="001B0E6D" w:rsidRPr="001B0E6D" w:rsidRDefault="001B0E6D" w:rsidP="001B0E6D">
      <w:pPr>
        <w:ind w:left="180"/>
        <w:rPr>
          <w:sz w:val="28"/>
        </w:rPr>
      </w:pPr>
    </w:p>
    <w:p w14:paraId="2FFD9A28" w14:textId="77777777" w:rsidR="001B0E6D" w:rsidRPr="001B0E6D" w:rsidRDefault="001B0E6D" w:rsidP="001B0E6D">
      <w:pPr>
        <w:rPr>
          <w:sz w:val="28"/>
        </w:rPr>
      </w:pPr>
    </w:p>
    <w:p w14:paraId="2BAB39D3" w14:textId="631ECF25" w:rsidR="001B0E6D" w:rsidRPr="000D0F69" w:rsidRDefault="001B0E6D" w:rsidP="001B0E6D">
      <w:pPr>
        <w:pStyle w:val="ListParagraph"/>
        <w:numPr>
          <w:ilvl w:val="0"/>
          <w:numId w:val="38"/>
        </w:numPr>
        <w:rPr>
          <w:sz w:val="28"/>
        </w:rPr>
      </w:pPr>
      <w:r w:rsidRPr="000D0F69">
        <w:rPr>
          <w:sz w:val="28"/>
        </w:rPr>
        <w:t>Explore the contents of the contents of the CSV file.</w:t>
      </w:r>
    </w:p>
    <w:p w14:paraId="62D61E21" w14:textId="77777777" w:rsidR="001B0E6D" w:rsidRPr="000D0F69" w:rsidRDefault="001B0E6D" w:rsidP="001B0E6D">
      <w:pPr>
        <w:pStyle w:val="ListParagraph"/>
        <w:rPr>
          <w:sz w:val="28"/>
        </w:rPr>
      </w:pPr>
      <w:r w:rsidRPr="000D0F69">
        <w:rPr>
          <w:sz w:val="28"/>
        </w:rPr>
        <w:t>Click “Dataset Rows” to see a view of the row entries.</w:t>
      </w:r>
    </w:p>
    <w:p w14:paraId="4B4ED275" w14:textId="068DD32B" w:rsidR="001B0E6D" w:rsidRDefault="00785A95" w:rsidP="001B0E6D">
      <w:pPr>
        <w:pStyle w:val="ListParagraph"/>
        <w:ind w:left="0"/>
      </w:pPr>
      <w:r w:rsidRPr="00785A95">
        <w:rPr>
          <w:noProof/>
        </w:rPr>
        <w:drawing>
          <wp:inline distT="0" distB="0" distL="0" distR="0" wp14:anchorId="09EAD6BE" wp14:editId="45FA7481">
            <wp:extent cx="6493510" cy="225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3510" cy="2254250"/>
                    </a:xfrm>
                    <a:prstGeom prst="rect">
                      <a:avLst/>
                    </a:prstGeom>
                  </pic:spPr>
                </pic:pic>
              </a:graphicData>
            </a:graphic>
          </wp:inline>
        </w:drawing>
      </w:r>
    </w:p>
    <w:p w14:paraId="29ECBB68" w14:textId="77777777" w:rsidR="001B0E6D" w:rsidRPr="00841CB9" w:rsidRDefault="001B0E6D" w:rsidP="001B0E6D">
      <w:pPr>
        <w:rPr>
          <w:color w:val="000000" w:themeColor="text1"/>
        </w:rPr>
      </w:pPr>
      <w:r w:rsidRPr="00841CB9">
        <w:rPr>
          <w:color w:val="000000" w:themeColor="text1"/>
        </w:rPr>
        <w:t>Use the bottom scroller to move left and right and view the data. The column titles represent the names of the columnar data within the dataset. You can also hover over the histogram graphs and a pop-up will show more details about each column.</w:t>
      </w:r>
    </w:p>
    <w:p w14:paraId="79DE43A5" w14:textId="6D45B16A" w:rsidR="001B0E6D" w:rsidRDefault="001B0E6D" w:rsidP="001B0E6D">
      <w:pPr>
        <w:ind w:left="180"/>
      </w:pPr>
    </w:p>
    <w:p w14:paraId="25B430C3" w14:textId="0CBF690F" w:rsidR="009B526D" w:rsidRDefault="009B526D" w:rsidP="001B0E6D">
      <w:pPr>
        <w:ind w:left="180"/>
      </w:pPr>
    </w:p>
    <w:p w14:paraId="262E0B1D" w14:textId="4F6D26E2" w:rsidR="009B526D" w:rsidRDefault="009B526D" w:rsidP="001B0E6D">
      <w:pPr>
        <w:ind w:left="180"/>
      </w:pPr>
    </w:p>
    <w:p w14:paraId="297993A7" w14:textId="3822488F" w:rsidR="009B526D" w:rsidRDefault="009B526D" w:rsidP="001B0E6D">
      <w:pPr>
        <w:ind w:left="180"/>
      </w:pPr>
    </w:p>
    <w:p w14:paraId="138F4920" w14:textId="77777777" w:rsidR="009B526D" w:rsidRDefault="009B526D" w:rsidP="00785A95"/>
    <w:p w14:paraId="5ED5F9FD" w14:textId="77777777" w:rsidR="001B0E6D" w:rsidRPr="000D0F69" w:rsidRDefault="001B0E6D" w:rsidP="001B0E6D">
      <w:pPr>
        <w:pStyle w:val="ListParagraph"/>
        <w:numPr>
          <w:ilvl w:val="0"/>
          <w:numId w:val="38"/>
        </w:numPr>
        <w:rPr>
          <w:sz w:val="28"/>
        </w:rPr>
      </w:pPr>
      <w:r w:rsidRPr="000D0F69">
        <w:rPr>
          <w:sz w:val="28"/>
        </w:rPr>
        <w:t>Click the “Dataset Overview” button to return.</w:t>
      </w:r>
    </w:p>
    <w:p w14:paraId="3F334374" w14:textId="2C69D570" w:rsidR="001B0E6D" w:rsidRPr="008511F7" w:rsidRDefault="008511F7" w:rsidP="001B0E6D">
      <w:pPr>
        <w:pStyle w:val="ListParagraph"/>
        <w:ind w:left="0"/>
      </w:pPr>
      <w:r w:rsidRPr="008511F7">
        <w:rPr>
          <w:noProof/>
        </w:rPr>
        <w:drawing>
          <wp:inline distT="0" distB="0" distL="0" distR="0" wp14:anchorId="2BE85723" wp14:editId="3429A053">
            <wp:extent cx="6493510" cy="1432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3510" cy="1432560"/>
                    </a:xfrm>
                    <a:prstGeom prst="rect">
                      <a:avLst/>
                    </a:prstGeom>
                  </pic:spPr>
                </pic:pic>
              </a:graphicData>
            </a:graphic>
          </wp:inline>
        </w:drawing>
      </w:r>
    </w:p>
    <w:p w14:paraId="6392DC4A" w14:textId="2597088F" w:rsidR="001B0E6D" w:rsidRPr="008511F7" w:rsidRDefault="001B0E6D" w:rsidP="008511F7">
      <w:pPr>
        <w:pStyle w:val="ListParagraph"/>
        <w:ind w:left="0"/>
        <w:rPr>
          <w:color w:val="000000" w:themeColor="text1"/>
        </w:rPr>
      </w:pPr>
      <w:r w:rsidRPr="00841CB9">
        <w:rPr>
          <w:color w:val="000000" w:themeColor="text1"/>
        </w:rPr>
        <w:t>The overview provides a formatted view of the contents of your CSV dataset.</w:t>
      </w:r>
    </w:p>
    <w:p w14:paraId="1419ECE9" w14:textId="77777777" w:rsidR="001B0E6D" w:rsidRDefault="001B0E6D" w:rsidP="001B0E6D">
      <w:pPr>
        <w:pStyle w:val="ListParagraph"/>
      </w:pPr>
    </w:p>
    <w:p w14:paraId="41A25AF2" w14:textId="57C19487" w:rsidR="001B0E6D" w:rsidRDefault="001B0E6D" w:rsidP="001B0E6D">
      <w:pPr>
        <w:pStyle w:val="ListParagraph"/>
        <w:numPr>
          <w:ilvl w:val="0"/>
          <w:numId w:val="38"/>
        </w:numPr>
        <w:ind w:left="0"/>
      </w:pPr>
      <w:r w:rsidRPr="000D0F69">
        <w:rPr>
          <w:color w:val="000000" w:themeColor="text1"/>
          <w:sz w:val="28"/>
        </w:rPr>
        <w:t>To filter on different columns to change the view</w:t>
      </w:r>
      <w:r w:rsidR="008511F7">
        <w:rPr>
          <w:color w:val="000000" w:themeColor="text1"/>
          <w:sz w:val="28"/>
        </w:rPr>
        <w:t xml:space="preserve"> (like Pay)</w:t>
      </w:r>
      <w:r w:rsidRPr="000D0F69">
        <w:rPr>
          <w:color w:val="000000" w:themeColor="text1"/>
          <w:sz w:val="28"/>
        </w:rPr>
        <w:t xml:space="preserve">, simply enter the column of interest below “Dataset Details”. </w:t>
      </w:r>
      <w:r w:rsidR="008511F7" w:rsidRPr="008511F7">
        <w:rPr>
          <w:noProof/>
          <w:color w:val="000000" w:themeColor="text1"/>
          <w:sz w:val="28"/>
        </w:rPr>
        <w:drawing>
          <wp:inline distT="0" distB="0" distL="0" distR="0" wp14:anchorId="52D4CFCC" wp14:editId="3ABA5D5A">
            <wp:extent cx="6493510" cy="2324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3510" cy="2324735"/>
                    </a:xfrm>
                    <a:prstGeom prst="rect">
                      <a:avLst/>
                    </a:prstGeom>
                  </pic:spPr>
                </pic:pic>
              </a:graphicData>
            </a:graphic>
          </wp:inline>
        </w:drawing>
      </w:r>
    </w:p>
    <w:p w14:paraId="43A10DE0" w14:textId="3D974263" w:rsidR="008511F7" w:rsidRDefault="008511F7" w:rsidP="001B0E6D">
      <w:pPr>
        <w:pStyle w:val="ListParagraph"/>
        <w:ind w:left="0"/>
        <w:rPr>
          <w:color w:val="000000" w:themeColor="text1"/>
        </w:rPr>
      </w:pPr>
    </w:p>
    <w:p w14:paraId="6EDA9259" w14:textId="77777777" w:rsidR="008511F7" w:rsidRDefault="008511F7" w:rsidP="001B0E6D">
      <w:pPr>
        <w:pStyle w:val="ListParagraph"/>
        <w:ind w:left="0"/>
        <w:rPr>
          <w:color w:val="000000" w:themeColor="text1"/>
        </w:rPr>
      </w:pPr>
    </w:p>
    <w:p w14:paraId="5495A86F" w14:textId="231E0649" w:rsidR="001B0E6D" w:rsidRPr="008511F7" w:rsidRDefault="001B0E6D" w:rsidP="008511F7">
      <w:pPr>
        <w:pStyle w:val="ListParagraph"/>
        <w:ind w:left="0"/>
        <w:rPr>
          <w:color w:val="000000" w:themeColor="text1"/>
        </w:rPr>
      </w:pPr>
      <w:r w:rsidRPr="00841CB9">
        <w:rPr>
          <w:color w:val="000000" w:themeColor="text1"/>
        </w:rPr>
        <w:t xml:space="preserve">Example of filtering </w:t>
      </w:r>
      <w:r w:rsidR="008511F7">
        <w:rPr>
          <w:color w:val="000000" w:themeColor="text1"/>
        </w:rPr>
        <w:t>for “</w:t>
      </w:r>
      <w:r w:rsidRPr="00841CB9">
        <w:rPr>
          <w:color w:val="000000" w:themeColor="text1"/>
        </w:rPr>
        <w:t>Education</w:t>
      </w:r>
      <w:r w:rsidR="008511F7">
        <w:rPr>
          <w:color w:val="000000" w:themeColor="text1"/>
        </w:rPr>
        <w:t>”</w:t>
      </w:r>
      <w:r w:rsidRPr="00841CB9">
        <w:rPr>
          <w:color w:val="000000" w:themeColor="text1"/>
        </w:rPr>
        <w:t xml:space="preserve">. </w:t>
      </w:r>
      <w:r w:rsidR="008511F7">
        <w:rPr>
          <w:color w:val="000000" w:themeColor="text1"/>
        </w:rPr>
        <w:t>This field l</w:t>
      </w:r>
      <w:r w:rsidRPr="00841CB9">
        <w:rPr>
          <w:color w:val="000000" w:themeColor="text1"/>
        </w:rPr>
        <w:t xml:space="preserve">ike many in data science products, the numeric values here map to specific meanings </w:t>
      </w:r>
      <w:proofErr w:type="gramStart"/>
      <w:r w:rsidRPr="00841CB9">
        <w:rPr>
          <w:color w:val="000000" w:themeColor="text1"/>
        </w:rPr>
        <w:t>like:</w:t>
      </w:r>
      <w:proofErr w:type="gramEnd"/>
      <w:r w:rsidRPr="00841CB9">
        <w:rPr>
          <w:color w:val="000000" w:themeColor="text1"/>
        </w:rPr>
        <w:t xml:space="preserve"> high school, bachelors, masters or graduate degree.</w:t>
      </w:r>
    </w:p>
    <w:p w14:paraId="0C6B9C12" w14:textId="77777777" w:rsidR="001B0E6D" w:rsidRDefault="001B0E6D" w:rsidP="001B0E6D">
      <w:pPr>
        <w:pStyle w:val="ListParagraph"/>
      </w:pPr>
      <w:r>
        <w:rPr>
          <w:noProof/>
        </w:rPr>
        <w:lastRenderedPageBreak/>
        <w:drawing>
          <wp:inline distT="0" distB="0" distL="0" distR="0" wp14:anchorId="404FFD01" wp14:editId="57A9D7F8">
            <wp:extent cx="2009554" cy="248509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cation_fil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4109" cy="2503096"/>
                    </a:xfrm>
                    <a:prstGeom prst="rect">
                      <a:avLst/>
                    </a:prstGeom>
                  </pic:spPr>
                </pic:pic>
              </a:graphicData>
            </a:graphic>
          </wp:inline>
        </w:drawing>
      </w:r>
    </w:p>
    <w:p w14:paraId="0BBBCDB0" w14:textId="53474816" w:rsidR="009B526D" w:rsidRPr="008511F7" w:rsidRDefault="001B0E6D" w:rsidP="001B0E6D">
      <w:pPr>
        <w:rPr>
          <w:color w:val="000000" w:themeColor="text1"/>
        </w:rPr>
      </w:pPr>
      <w:r w:rsidRPr="00841CB9">
        <w:rPr>
          <w:color w:val="000000" w:themeColor="text1"/>
        </w:rPr>
        <w:t>After you are done, close this (by hitting the ‘x’) view to return to “Datasets Overview”</w:t>
      </w:r>
    </w:p>
    <w:p w14:paraId="07ED870C" w14:textId="77777777" w:rsidR="001B0E6D" w:rsidRPr="000D0F69" w:rsidRDefault="001B0E6D" w:rsidP="001B0E6D">
      <w:pPr>
        <w:pStyle w:val="ListParagraph"/>
        <w:numPr>
          <w:ilvl w:val="0"/>
          <w:numId w:val="38"/>
        </w:numPr>
        <w:rPr>
          <w:sz w:val="28"/>
        </w:rPr>
      </w:pPr>
      <w:r w:rsidRPr="000D0F69">
        <w:rPr>
          <w:sz w:val="28"/>
        </w:rPr>
        <w:t>Click the UCI_Credit_Card.csv row and select “Visualize”</w:t>
      </w:r>
    </w:p>
    <w:p w14:paraId="3E62819F" w14:textId="7723CA31" w:rsidR="001B0E6D" w:rsidRDefault="008511F7" w:rsidP="001B0E6D">
      <w:pPr>
        <w:pStyle w:val="ListParagraph"/>
        <w:ind w:left="0"/>
      </w:pPr>
      <w:r w:rsidRPr="008511F7">
        <w:rPr>
          <w:noProof/>
        </w:rPr>
        <w:drawing>
          <wp:inline distT="0" distB="0" distL="0" distR="0" wp14:anchorId="3310A0E7" wp14:editId="37F8BBE7">
            <wp:extent cx="6493510" cy="18332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3510" cy="1833245"/>
                    </a:xfrm>
                    <a:prstGeom prst="rect">
                      <a:avLst/>
                    </a:prstGeom>
                  </pic:spPr>
                </pic:pic>
              </a:graphicData>
            </a:graphic>
          </wp:inline>
        </w:drawing>
      </w:r>
    </w:p>
    <w:p w14:paraId="6C5A838D" w14:textId="0502162B" w:rsidR="009B526D" w:rsidRDefault="009B526D" w:rsidP="001B0E6D">
      <w:pPr>
        <w:pStyle w:val="ListParagraph"/>
        <w:ind w:left="0"/>
      </w:pPr>
    </w:p>
    <w:p w14:paraId="3C192858" w14:textId="2C2D7EB4" w:rsidR="008511F7" w:rsidRDefault="008511F7" w:rsidP="001B0E6D">
      <w:pPr>
        <w:pStyle w:val="ListParagraph"/>
        <w:ind w:left="0"/>
      </w:pPr>
    </w:p>
    <w:p w14:paraId="686284D9" w14:textId="268F6149" w:rsidR="008511F7" w:rsidRDefault="008511F7" w:rsidP="001B0E6D">
      <w:pPr>
        <w:pStyle w:val="ListParagraph"/>
        <w:ind w:left="0"/>
      </w:pPr>
    </w:p>
    <w:p w14:paraId="6593E8F0" w14:textId="77777777" w:rsidR="008511F7" w:rsidRDefault="008511F7" w:rsidP="001B0E6D">
      <w:pPr>
        <w:pStyle w:val="ListParagraph"/>
        <w:ind w:left="0"/>
      </w:pPr>
    </w:p>
    <w:p w14:paraId="1669B4B0" w14:textId="210CD989" w:rsidR="008511F7" w:rsidRDefault="008511F7" w:rsidP="008511F7">
      <w:pPr>
        <w:pStyle w:val="ListParagraph"/>
        <w:numPr>
          <w:ilvl w:val="0"/>
          <w:numId w:val="38"/>
        </w:numPr>
      </w:pPr>
      <w:r>
        <w:t xml:space="preserve">  Explore the different visualization options available to you.  Do you see any interesting relationships that jump out?</w:t>
      </w:r>
    </w:p>
    <w:p w14:paraId="2803586F" w14:textId="70A54716" w:rsidR="009B526D" w:rsidRDefault="009B526D" w:rsidP="001B0E6D">
      <w:pPr>
        <w:pStyle w:val="ListParagraph"/>
        <w:ind w:left="0"/>
      </w:pPr>
    </w:p>
    <w:p w14:paraId="0FA501B1" w14:textId="60E390FB" w:rsidR="008511F7" w:rsidRDefault="008511F7" w:rsidP="001B0E6D">
      <w:pPr>
        <w:pStyle w:val="ListParagraph"/>
        <w:ind w:left="0"/>
      </w:pPr>
      <w:r w:rsidRPr="008511F7">
        <w:rPr>
          <w:noProof/>
        </w:rPr>
        <w:lastRenderedPageBreak/>
        <w:drawing>
          <wp:inline distT="0" distB="0" distL="0" distR="0" wp14:anchorId="153DC54D" wp14:editId="2E299ADA">
            <wp:extent cx="6493510" cy="3030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3510" cy="3030220"/>
                    </a:xfrm>
                    <a:prstGeom prst="rect">
                      <a:avLst/>
                    </a:prstGeom>
                  </pic:spPr>
                </pic:pic>
              </a:graphicData>
            </a:graphic>
          </wp:inline>
        </w:drawing>
      </w:r>
    </w:p>
    <w:p w14:paraId="27F0F683" w14:textId="622DD562" w:rsidR="008511F7" w:rsidRDefault="008511F7" w:rsidP="001B0E6D">
      <w:pPr>
        <w:pStyle w:val="ListParagraph"/>
        <w:ind w:left="0"/>
      </w:pPr>
    </w:p>
    <w:p w14:paraId="66DD7FA1" w14:textId="77777777" w:rsidR="001B0E6D" w:rsidRDefault="001B0E6D" w:rsidP="001B0E6D">
      <w:pPr>
        <w:pStyle w:val="ListParagraph"/>
      </w:pPr>
    </w:p>
    <w:p w14:paraId="5A762425" w14:textId="77777777" w:rsidR="001B0E6D" w:rsidRPr="00841CB9" w:rsidRDefault="001B0E6D" w:rsidP="001B0E6D">
      <w:pPr>
        <w:pStyle w:val="ListParagraph"/>
        <w:ind w:left="0"/>
        <w:rPr>
          <w:color w:val="000000" w:themeColor="text1"/>
        </w:rPr>
      </w:pPr>
      <w:r w:rsidRPr="00841CB9">
        <w:rPr>
          <w:color w:val="000000" w:themeColor="text1"/>
        </w:rPr>
        <w:t>You can double-click on any graph, which will pop-up and also have choices for downloading or help. The help selection will give a general explanation of the plot type and how it is used by data engineers and scientists. Most users will be familiar with histograms and what we might be looking for there are spike or outlier values, which may be meaningful or perhaps a bad data value is present. For example, if we had a human age in years and one entry showed 255, it would point us back to fixing the dataset for an error.</w:t>
      </w:r>
    </w:p>
    <w:p w14:paraId="0155856C" w14:textId="77777777" w:rsidR="001B0E6D" w:rsidRPr="00841CB9" w:rsidRDefault="001B0E6D" w:rsidP="001B0E6D">
      <w:pPr>
        <w:rPr>
          <w:color w:val="000000" w:themeColor="text1"/>
        </w:rPr>
      </w:pPr>
      <w:r>
        <w:rPr>
          <w:color w:val="000000" w:themeColor="text1"/>
        </w:rPr>
        <w:br w:type="page"/>
      </w:r>
    </w:p>
    <w:p w14:paraId="48EC3BE1" w14:textId="62D3324E" w:rsidR="001B0E6D" w:rsidRPr="00841CB9" w:rsidRDefault="001B0E6D" w:rsidP="001B0E6D">
      <w:pPr>
        <w:pStyle w:val="ListParagraph"/>
        <w:ind w:left="0"/>
        <w:rPr>
          <w:color w:val="000000" w:themeColor="text1"/>
        </w:rPr>
      </w:pPr>
      <w:r w:rsidRPr="00841CB9">
        <w:rPr>
          <w:color w:val="000000" w:themeColor="text1"/>
        </w:rPr>
        <w:lastRenderedPageBreak/>
        <w:t>Here is an example of the AGE values in the dataset as viewed by a Skewed Histogram on the left. We don’t have someone with an unusual age (no 2</w:t>
      </w:r>
      <w:r w:rsidR="00650616">
        <w:rPr>
          <w:color w:val="000000" w:themeColor="text1"/>
        </w:rPr>
        <w:t>-</w:t>
      </w:r>
      <w:r w:rsidRPr="00841CB9">
        <w:rPr>
          <w:color w:val="000000" w:themeColor="text1"/>
        </w:rPr>
        <w:t xml:space="preserve">year </w:t>
      </w:r>
      <w:proofErr w:type="spellStart"/>
      <w:r w:rsidRPr="00841CB9">
        <w:rPr>
          <w:color w:val="000000" w:themeColor="text1"/>
        </w:rPr>
        <w:t>olds</w:t>
      </w:r>
      <w:proofErr w:type="spellEnd"/>
      <w:r w:rsidRPr="00841CB9">
        <w:rPr>
          <w:color w:val="000000" w:themeColor="text1"/>
        </w:rPr>
        <w:t xml:space="preserve"> with credit histories), but what we do see is that the data is somewhat spikey with respect to ages. In a normal population of consumers, we might expect something more like the distribution on the right. A data analyst would have to think about whether our dataset represents the population accurately or if people just tend to default at certain ages.</w:t>
      </w:r>
    </w:p>
    <w:p w14:paraId="29C1F0B2" w14:textId="77777777" w:rsidR="001B0E6D" w:rsidRDefault="001B0E6D" w:rsidP="001B0E6D">
      <w:pPr>
        <w:pStyle w:val="ListParagraph"/>
        <w:ind w:left="0"/>
      </w:pPr>
      <w:r>
        <w:rPr>
          <w:noProof/>
        </w:rPr>
        <w:drawing>
          <wp:inline distT="0" distB="0" distL="0" distR="0" wp14:anchorId="7662EDBC" wp14:editId="4C474AAB">
            <wp:extent cx="2923732" cy="274160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7745" cy="2782880"/>
                    </a:xfrm>
                    <a:prstGeom prst="rect">
                      <a:avLst/>
                    </a:prstGeom>
                  </pic:spPr>
                </pic:pic>
              </a:graphicData>
            </a:graphic>
          </wp:inline>
        </w:drawing>
      </w:r>
      <w:r>
        <w:rPr>
          <w:noProof/>
        </w:rPr>
        <w:drawing>
          <wp:inline distT="0" distB="0" distL="0" distR="0" wp14:anchorId="6608683F" wp14:editId="6B9428D4">
            <wp:extent cx="3033395" cy="2571978"/>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rmal_distribution.jpg"/>
                    <pic:cNvPicPr/>
                  </pic:nvPicPr>
                  <pic:blipFill>
                    <a:blip r:embed="rId25">
                      <a:extLst>
                        <a:ext uri="{28A0092B-C50C-407E-A947-70E740481C1C}">
                          <a14:useLocalDpi xmlns:a14="http://schemas.microsoft.com/office/drawing/2010/main" val="0"/>
                        </a:ext>
                      </a:extLst>
                    </a:blip>
                    <a:stretch>
                      <a:fillRect/>
                    </a:stretch>
                  </pic:blipFill>
                  <pic:spPr>
                    <a:xfrm>
                      <a:off x="0" y="0"/>
                      <a:ext cx="3107152" cy="2634516"/>
                    </a:xfrm>
                    <a:prstGeom prst="rect">
                      <a:avLst/>
                    </a:prstGeom>
                  </pic:spPr>
                </pic:pic>
              </a:graphicData>
            </a:graphic>
          </wp:inline>
        </w:drawing>
      </w:r>
    </w:p>
    <w:p w14:paraId="103BA652" w14:textId="77777777" w:rsidR="001B0E6D" w:rsidRDefault="001B0E6D" w:rsidP="001B0E6D">
      <w:pPr>
        <w:pStyle w:val="ListParagraph"/>
      </w:pPr>
      <w:r>
        <w:t>H2O Age Histogram</w:t>
      </w:r>
      <w:r>
        <w:tab/>
      </w:r>
      <w:r>
        <w:tab/>
      </w:r>
      <w:r>
        <w:tab/>
      </w:r>
      <w:r>
        <w:tab/>
      </w:r>
      <w:r>
        <w:tab/>
        <w:t>Normal population distribution</w:t>
      </w:r>
    </w:p>
    <w:p w14:paraId="5B686078" w14:textId="77777777" w:rsidR="001B0E6D" w:rsidRDefault="001B0E6D" w:rsidP="001B0E6D">
      <w:pPr>
        <w:pStyle w:val="ListParagraph"/>
      </w:pPr>
    </w:p>
    <w:p w14:paraId="4E49BCC6" w14:textId="77777777" w:rsidR="001B0E6D" w:rsidRPr="00841CB9" w:rsidRDefault="001B0E6D" w:rsidP="001B0E6D">
      <w:pPr>
        <w:pStyle w:val="ListParagraph"/>
        <w:ind w:left="0"/>
        <w:rPr>
          <w:color w:val="000000" w:themeColor="text1"/>
        </w:rPr>
      </w:pPr>
      <w:r w:rsidRPr="00841CB9">
        <w:rPr>
          <w:color w:val="000000" w:themeColor="text1"/>
        </w:rPr>
        <w:t>Some generated graphs are interactive, like the Correlation Graph below, where you can grab one of fields (as dots) and move them around.</w:t>
      </w:r>
    </w:p>
    <w:p w14:paraId="7DDBE852" w14:textId="77777777" w:rsidR="001B0E6D" w:rsidRPr="002A79D9" w:rsidRDefault="001B0E6D" w:rsidP="001B0E6D">
      <w:pPr>
        <w:pStyle w:val="ListParagraph"/>
        <w:rPr>
          <w:color w:val="FF0000"/>
        </w:rPr>
      </w:pPr>
    </w:p>
    <w:p w14:paraId="786C7D4F" w14:textId="77777777" w:rsidR="001B0E6D" w:rsidRDefault="001B0E6D" w:rsidP="001B0E6D">
      <w:pPr>
        <w:pStyle w:val="ListParagraph"/>
      </w:pPr>
      <w:r w:rsidRPr="002A28B5">
        <w:rPr>
          <w:noProof/>
        </w:rPr>
        <w:drawing>
          <wp:inline distT="0" distB="0" distL="0" distR="0" wp14:anchorId="2DEF3518" wp14:editId="4CD498BC">
            <wp:extent cx="4857118" cy="26430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498" cy="2674308"/>
                    </a:xfrm>
                    <a:prstGeom prst="rect">
                      <a:avLst/>
                    </a:prstGeom>
                  </pic:spPr>
                </pic:pic>
              </a:graphicData>
            </a:graphic>
          </wp:inline>
        </w:drawing>
      </w:r>
    </w:p>
    <w:p w14:paraId="751032B6" w14:textId="77777777" w:rsidR="001B0E6D" w:rsidRDefault="001B0E6D" w:rsidP="001B0E6D">
      <w:pPr>
        <w:pStyle w:val="ListParagraph"/>
      </w:pPr>
    </w:p>
    <w:p w14:paraId="7AA2192F" w14:textId="7D35F395" w:rsidR="001B0E6D" w:rsidRDefault="001B0E6D" w:rsidP="00650616">
      <w:pPr>
        <w:pStyle w:val="ListParagraph"/>
        <w:numPr>
          <w:ilvl w:val="0"/>
          <w:numId w:val="38"/>
        </w:numPr>
      </w:pPr>
      <w:r>
        <w:br w:type="page"/>
      </w:r>
      <w:r>
        <w:lastRenderedPageBreak/>
        <w:t xml:space="preserve"> </w:t>
      </w:r>
      <w:r w:rsidRPr="00650616">
        <w:rPr>
          <w:color w:val="000000" w:themeColor="text1"/>
          <w:sz w:val="28"/>
        </w:rPr>
        <w:t xml:space="preserve">Click “H2O.ai” to return to the Datasets overview page. </w:t>
      </w:r>
      <w:r w:rsidR="00650616" w:rsidRPr="00650616">
        <w:rPr>
          <w:noProof/>
          <w:color w:val="000000" w:themeColor="text1"/>
          <w:sz w:val="28"/>
        </w:rPr>
        <w:drawing>
          <wp:inline distT="0" distB="0" distL="0" distR="0" wp14:anchorId="58C17600" wp14:editId="2F9B3393">
            <wp:extent cx="3179619" cy="1172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8024" cy="1183101"/>
                    </a:xfrm>
                    <a:prstGeom prst="rect">
                      <a:avLst/>
                    </a:prstGeom>
                  </pic:spPr>
                </pic:pic>
              </a:graphicData>
            </a:graphic>
          </wp:inline>
        </w:drawing>
      </w:r>
    </w:p>
    <w:p w14:paraId="5FBD5E71" w14:textId="70164CE4" w:rsidR="00650616" w:rsidRDefault="00650616" w:rsidP="001B0E6D">
      <w:pPr>
        <w:pStyle w:val="ListParagraph"/>
      </w:pPr>
    </w:p>
    <w:p w14:paraId="2290B367" w14:textId="77777777" w:rsidR="00650616" w:rsidRDefault="00650616" w:rsidP="001B0E6D">
      <w:pPr>
        <w:pStyle w:val="ListParagraph"/>
      </w:pPr>
    </w:p>
    <w:p w14:paraId="37AD1470" w14:textId="77777777" w:rsidR="001B0E6D" w:rsidRPr="000D0F69" w:rsidRDefault="001B0E6D" w:rsidP="001B0E6D">
      <w:pPr>
        <w:pStyle w:val="ListParagraph"/>
        <w:numPr>
          <w:ilvl w:val="0"/>
          <w:numId w:val="38"/>
        </w:numPr>
        <w:rPr>
          <w:sz w:val="28"/>
        </w:rPr>
      </w:pPr>
      <w:r w:rsidRPr="000D0F69">
        <w:rPr>
          <w:sz w:val="28"/>
        </w:rPr>
        <w:t xml:space="preserve"> Click the UCI_Credit_Card.csv row and select “Predict”</w:t>
      </w:r>
    </w:p>
    <w:p w14:paraId="05F5E9FA" w14:textId="3BCB53F7" w:rsidR="001B0E6D" w:rsidRDefault="00650616" w:rsidP="001B0E6D">
      <w:r w:rsidRPr="00650616">
        <w:rPr>
          <w:noProof/>
        </w:rPr>
        <w:drawing>
          <wp:inline distT="0" distB="0" distL="0" distR="0" wp14:anchorId="0260F3B7" wp14:editId="55B4F62A">
            <wp:extent cx="6493510" cy="23977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3510" cy="2397760"/>
                    </a:xfrm>
                    <a:prstGeom prst="rect">
                      <a:avLst/>
                    </a:prstGeom>
                  </pic:spPr>
                </pic:pic>
              </a:graphicData>
            </a:graphic>
          </wp:inline>
        </w:drawing>
      </w:r>
    </w:p>
    <w:p w14:paraId="461DD4C4" w14:textId="77777777" w:rsidR="001B0E6D" w:rsidRDefault="001B0E6D" w:rsidP="001B0E6D">
      <w:pPr>
        <w:ind w:left="360"/>
      </w:pPr>
    </w:p>
    <w:p w14:paraId="01783ED8" w14:textId="77777777" w:rsidR="001B0E6D" w:rsidRPr="000D0F69" w:rsidRDefault="001B0E6D" w:rsidP="001B0E6D">
      <w:pPr>
        <w:pStyle w:val="ListParagraph"/>
        <w:numPr>
          <w:ilvl w:val="0"/>
          <w:numId w:val="38"/>
        </w:numPr>
        <w:spacing w:after="0"/>
        <w:rPr>
          <w:sz w:val="28"/>
        </w:rPr>
      </w:pPr>
      <w:r w:rsidRPr="000D0F69">
        <w:rPr>
          <w:sz w:val="28"/>
        </w:rPr>
        <w:t>Walk through a brief 5-minute tour of the Prediction interface.</w:t>
      </w:r>
    </w:p>
    <w:p w14:paraId="7D0F9D90" w14:textId="77777777" w:rsidR="001B0E6D" w:rsidRPr="000D0F69" w:rsidRDefault="001B0E6D" w:rsidP="001B0E6D">
      <w:pPr>
        <w:spacing w:after="0"/>
        <w:ind w:left="720"/>
        <w:rPr>
          <w:sz w:val="28"/>
        </w:rPr>
      </w:pPr>
      <w:r w:rsidRPr="000D0F69">
        <w:rPr>
          <w:sz w:val="28"/>
        </w:rPr>
        <w:t>If your tour is not available, you can watch/download a replay here:</w:t>
      </w:r>
    </w:p>
    <w:p w14:paraId="706F954B" w14:textId="243F318A" w:rsidR="001B0E6D" w:rsidRPr="00650616" w:rsidRDefault="00E008A8" w:rsidP="00650616">
      <w:pPr>
        <w:spacing w:after="0"/>
        <w:ind w:left="720"/>
        <w:rPr>
          <w:sz w:val="28"/>
        </w:rPr>
      </w:pPr>
      <w:hyperlink r:id="rId29" w:history="1">
        <w:r w:rsidR="001B0E6D" w:rsidRPr="000D0F69">
          <w:rPr>
            <w:rStyle w:val="Hyperlink"/>
            <w:sz w:val="28"/>
          </w:rPr>
          <w:t>http://10.31.193.184/PowerAI/h2o-tour.mp4</w:t>
        </w:r>
      </w:hyperlink>
    </w:p>
    <w:p w14:paraId="03BF4E7E" w14:textId="77777777" w:rsidR="001B0E6D" w:rsidRDefault="001B0E6D" w:rsidP="001B0E6D">
      <w:pPr>
        <w:ind w:left="360"/>
      </w:pPr>
      <w:r>
        <w:rPr>
          <w:noProof/>
        </w:rPr>
        <w:drawing>
          <wp:inline distT="0" distB="0" distL="0" distR="0" wp14:anchorId="4D53A3E3" wp14:editId="1CC309EB">
            <wp:extent cx="4550735" cy="23668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rst_ti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8535" cy="2376114"/>
                    </a:xfrm>
                    <a:prstGeom prst="rect">
                      <a:avLst/>
                    </a:prstGeom>
                  </pic:spPr>
                </pic:pic>
              </a:graphicData>
            </a:graphic>
          </wp:inline>
        </w:drawing>
      </w:r>
    </w:p>
    <w:p w14:paraId="458B0470" w14:textId="1D1C39B0" w:rsidR="001B0E6D" w:rsidRPr="000D0F69" w:rsidRDefault="001B0E6D" w:rsidP="00650616">
      <w:pPr>
        <w:pStyle w:val="ListParagraph"/>
        <w:numPr>
          <w:ilvl w:val="0"/>
          <w:numId w:val="38"/>
        </w:numPr>
      </w:pPr>
      <w:r w:rsidRPr="000D0F69">
        <w:rPr>
          <w:sz w:val="28"/>
        </w:rPr>
        <w:lastRenderedPageBreak/>
        <w:t>First choice in the tour is to show the selection of a dataset, select NEXT when you want to proceed to the next tour menu</w:t>
      </w:r>
      <w:r>
        <w:rPr>
          <w:noProof/>
        </w:rPr>
        <w:drawing>
          <wp:inline distT="0" distB="0" distL="0" distR="0" wp14:anchorId="016036AB" wp14:editId="631DFDBC">
            <wp:extent cx="4348716" cy="141650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u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8314" cy="1426145"/>
                    </a:xfrm>
                    <a:prstGeom prst="rect">
                      <a:avLst/>
                    </a:prstGeom>
                  </pic:spPr>
                </pic:pic>
              </a:graphicData>
            </a:graphic>
          </wp:inline>
        </w:drawing>
      </w:r>
    </w:p>
    <w:p w14:paraId="01361E66" w14:textId="32C2683C" w:rsidR="001B0E6D" w:rsidRDefault="001B0E6D" w:rsidP="001B0E6D">
      <w:pPr>
        <w:ind w:left="180"/>
      </w:pPr>
      <w:r>
        <w:rPr>
          <w:noProof/>
        </w:rPr>
        <w:drawing>
          <wp:inline distT="0" distB="0" distL="0" distR="0" wp14:anchorId="109BF74F" wp14:editId="4A6B40C1">
            <wp:extent cx="4973432" cy="2030819"/>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ur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636" cy="2049686"/>
                    </a:xfrm>
                    <a:prstGeom prst="rect">
                      <a:avLst/>
                    </a:prstGeom>
                  </pic:spPr>
                </pic:pic>
              </a:graphicData>
            </a:graphic>
          </wp:inline>
        </w:drawing>
      </w:r>
    </w:p>
    <w:p w14:paraId="67259D9C" w14:textId="291C6561" w:rsidR="00650616" w:rsidRDefault="00650616" w:rsidP="001B0E6D">
      <w:pPr>
        <w:ind w:left="180"/>
      </w:pPr>
    </w:p>
    <w:p w14:paraId="416A0FCE" w14:textId="77777777" w:rsidR="00650616" w:rsidRDefault="00650616" w:rsidP="001B0E6D">
      <w:pPr>
        <w:ind w:left="180"/>
      </w:pPr>
    </w:p>
    <w:p w14:paraId="569E95D8" w14:textId="2E8EC9AD" w:rsidR="001B0E6D" w:rsidRPr="00650616" w:rsidRDefault="001B0E6D" w:rsidP="00650616">
      <w:pPr>
        <w:pStyle w:val="ListParagraph"/>
        <w:numPr>
          <w:ilvl w:val="0"/>
          <w:numId w:val="38"/>
        </w:numPr>
        <w:rPr>
          <w:sz w:val="28"/>
        </w:rPr>
      </w:pPr>
      <w:r w:rsidRPr="000D0F69">
        <w:rPr>
          <w:sz w:val="28"/>
        </w:rPr>
        <w:t xml:space="preserve">The next choice is to select a target column to be </w:t>
      </w:r>
      <w:r w:rsidRPr="00650616">
        <w:rPr>
          <w:b/>
          <w:bCs/>
          <w:sz w:val="28"/>
        </w:rPr>
        <w:t>predict</w:t>
      </w:r>
      <w:r w:rsidR="00650616">
        <w:rPr>
          <w:sz w:val="28"/>
        </w:rPr>
        <w:t>.  We would like to predict if the cardholder is going to default on next month’s payment.  You may need to scroll down to see this option.</w:t>
      </w:r>
    </w:p>
    <w:p w14:paraId="1CE75351" w14:textId="77777777" w:rsidR="001B0E6D" w:rsidRDefault="001B0E6D" w:rsidP="001B0E6D">
      <w:pPr>
        <w:pStyle w:val="ListParagraph"/>
        <w:ind w:left="540"/>
        <w:rPr>
          <w:noProof/>
        </w:rPr>
      </w:pPr>
    </w:p>
    <w:p w14:paraId="717407B7" w14:textId="31D8F90B" w:rsidR="001B0E6D" w:rsidRDefault="00650616" w:rsidP="001B0E6D">
      <w:pPr>
        <w:pStyle w:val="ListParagraph"/>
        <w:ind w:left="540"/>
      </w:pPr>
      <w:r w:rsidRPr="00650616">
        <w:rPr>
          <w:noProof/>
        </w:rPr>
        <w:drawing>
          <wp:inline distT="0" distB="0" distL="0" distR="0" wp14:anchorId="6BD6DC2E" wp14:editId="3794BBBA">
            <wp:extent cx="6267273" cy="158403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6981" cy="1594072"/>
                    </a:xfrm>
                    <a:prstGeom prst="rect">
                      <a:avLst/>
                    </a:prstGeom>
                  </pic:spPr>
                </pic:pic>
              </a:graphicData>
            </a:graphic>
          </wp:inline>
        </w:drawing>
      </w:r>
    </w:p>
    <w:p w14:paraId="0B58E7A7" w14:textId="5EDDE8B5" w:rsidR="001B0E6D" w:rsidRDefault="001B0E6D" w:rsidP="001B0E6D"/>
    <w:p w14:paraId="6CBBA1FF" w14:textId="77777777" w:rsidR="001B0E6D" w:rsidRDefault="001B0E6D" w:rsidP="001B0E6D">
      <w:pPr>
        <w:pStyle w:val="ListParagraph"/>
        <w:numPr>
          <w:ilvl w:val="0"/>
          <w:numId w:val="38"/>
        </w:numPr>
      </w:pPr>
      <w:r w:rsidRPr="000D0F69">
        <w:rPr>
          <w:sz w:val="28"/>
        </w:rPr>
        <w:lastRenderedPageBreak/>
        <w:t>The next choice covers if the data has a dependency upon time, and the selection of the column to be treated as a time-series</w:t>
      </w:r>
      <w:r>
        <w:rPr>
          <w:noProof/>
        </w:rPr>
        <w:drawing>
          <wp:inline distT="0" distB="0" distL="0" distR="0" wp14:anchorId="4B7CA02F" wp14:editId="071A109B">
            <wp:extent cx="4082902" cy="14369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ur5.png"/>
                    <pic:cNvPicPr/>
                  </pic:nvPicPr>
                  <pic:blipFill>
                    <a:blip r:embed="rId34">
                      <a:extLst>
                        <a:ext uri="{28A0092B-C50C-407E-A947-70E740481C1C}">
                          <a14:useLocalDpi xmlns:a14="http://schemas.microsoft.com/office/drawing/2010/main" val="0"/>
                        </a:ext>
                      </a:extLst>
                    </a:blip>
                    <a:stretch>
                      <a:fillRect/>
                    </a:stretch>
                  </pic:blipFill>
                  <pic:spPr>
                    <a:xfrm>
                      <a:off x="0" y="0"/>
                      <a:ext cx="4117063" cy="1448923"/>
                    </a:xfrm>
                    <a:prstGeom prst="rect">
                      <a:avLst/>
                    </a:prstGeom>
                  </pic:spPr>
                </pic:pic>
              </a:graphicData>
            </a:graphic>
          </wp:inline>
        </w:drawing>
      </w:r>
      <w:r w:rsidRPr="00523B9D">
        <w:rPr>
          <w:noProof/>
        </w:rPr>
        <w:t xml:space="preserve"> </w:t>
      </w:r>
    </w:p>
    <w:p w14:paraId="7542938B" w14:textId="77777777" w:rsidR="001B0E6D" w:rsidRDefault="001B0E6D" w:rsidP="001B0E6D"/>
    <w:p w14:paraId="16232885" w14:textId="77777777" w:rsidR="001B0E6D" w:rsidRDefault="001B0E6D" w:rsidP="001B0E6D">
      <w:pPr>
        <w:pStyle w:val="ListParagraph"/>
        <w:ind w:left="540"/>
      </w:pPr>
      <w:r>
        <w:rPr>
          <w:noProof/>
        </w:rPr>
        <w:drawing>
          <wp:inline distT="0" distB="0" distL="0" distR="0" wp14:anchorId="0DFBC282" wp14:editId="0E61B18C">
            <wp:extent cx="5422605" cy="251981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our6.png"/>
                    <pic:cNvPicPr/>
                  </pic:nvPicPr>
                  <pic:blipFill>
                    <a:blip r:embed="rId35">
                      <a:extLst>
                        <a:ext uri="{28A0092B-C50C-407E-A947-70E740481C1C}">
                          <a14:useLocalDpi xmlns:a14="http://schemas.microsoft.com/office/drawing/2010/main" val="0"/>
                        </a:ext>
                      </a:extLst>
                    </a:blip>
                    <a:stretch>
                      <a:fillRect/>
                    </a:stretch>
                  </pic:blipFill>
                  <pic:spPr>
                    <a:xfrm>
                      <a:off x="0" y="0"/>
                      <a:ext cx="5447793" cy="2531521"/>
                    </a:xfrm>
                    <a:prstGeom prst="rect">
                      <a:avLst/>
                    </a:prstGeom>
                  </pic:spPr>
                </pic:pic>
              </a:graphicData>
            </a:graphic>
          </wp:inline>
        </w:drawing>
      </w:r>
    </w:p>
    <w:p w14:paraId="5DD634E1" w14:textId="77777777" w:rsidR="001B0E6D" w:rsidRDefault="001B0E6D" w:rsidP="001B0E6D">
      <w:r>
        <w:br w:type="page"/>
      </w:r>
    </w:p>
    <w:p w14:paraId="35454DF0" w14:textId="226BA4D8" w:rsidR="00650616" w:rsidRPr="00650616" w:rsidRDefault="001B0E6D" w:rsidP="00650616">
      <w:pPr>
        <w:pStyle w:val="ListParagraph"/>
        <w:numPr>
          <w:ilvl w:val="0"/>
          <w:numId w:val="38"/>
        </w:numPr>
      </w:pPr>
      <w:r w:rsidRPr="00650616">
        <w:rPr>
          <w:sz w:val="28"/>
        </w:rPr>
        <w:lastRenderedPageBreak/>
        <w:t>In the center of the interface, there are three primary “dials” for tuning. The first is an accuracy setting with a range from 1 to 10. The higher the number, the more accurate the model will be, but will also take more time to generate</w:t>
      </w:r>
      <w:r w:rsidR="00650616" w:rsidRPr="00650616">
        <w:rPr>
          <w:sz w:val="28"/>
        </w:rPr>
        <w:t xml:space="preserve"> a model.</w:t>
      </w:r>
      <w:r w:rsidR="00650616">
        <w:rPr>
          <w:sz w:val="28"/>
        </w:rPr>
        <w:t xml:space="preserve">  Lower value runs faster but potentially less </w:t>
      </w:r>
      <w:proofErr w:type="spellStart"/>
      <w:r w:rsidR="00650616">
        <w:rPr>
          <w:sz w:val="28"/>
        </w:rPr>
        <w:t>accuracte</w:t>
      </w:r>
      <w:proofErr w:type="spellEnd"/>
      <w:r w:rsidR="00650616">
        <w:rPr>
          <w:sz w:val="28"/>
        </w:rPr>
        <w:t>.</w:t>
      </w:r>
    </w:p>
    <w:p w14:paraId="7DB78F46" w14:textId="35DD328E" w:rsidR="001B0E6D" w:rsidRPr="00811682" w:rsidRDefault="001B0E6D" w:rsidP="00650616">
      <w:pPr>
        <w:pStyle w:val="ListParagraph"/>
        <w:ind w:left="360"/>
      </w:pPr>
      <w:r w:rsidRPr="000D0F69">
        <w:rPr>
          <w:sz w:val="28"/>
        </w:rPr>
        <w:t>l</w:t>
      </w:r>
      <w:r>
        <w:rPr>
          <w:noProof/>
        </w:rPr>
        <w:drawing>
          <wp:inline distT="0" distB="0" distL="0" distR="0" wp14:anchorId="54E503CD" wp14:editId="70CFB54C">
            <wp:extent cx="5348177" cy="21647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our7_accuracy.png"/>
                    <pic:cNvPicPr/>
                  </pic:nvPicPr>
                  <pic:blipFill>
                    <a:blip r:embed="rId36">
                      <a:extLst>
                        <a:ext uri="{28A0092B-C50C-407E-A947-70E740481C1C}">
                          <a14:useLocalDpi xmlns:a14="http://schemas.microsoft.com/office/drawing/2010/main" val="0"/>
                        </a:ext>
                      </a:extLst>
                    </a:blip>
                    <a:stretch>
                      <a:fillRect/>
                    </a:stretch>
                  </pic:blipFill>
                  <pic:spPr>
                    <a:xfrm>
                      <a:off x="0" y="0"/>
                      <a:ext cx="5364565" cy="2171371"/>
                    </a:xfrm>
                    <a:prstGeom prst="rect">
                      <a:avLst/>
                    </a:prstGeom>
                  </pic:spPr>
                </pic:pic>
              </a:graphicData>
            </a:graphic>
          </wp:inline>
        </w:drawing>
      </w:r>
    </w:p>
    <w:p w14:paraId="06007415" w14:textId="77777777" w:rsidR="001B0E6D" w:rsidRDefault="001B0E6D" w:rsidP="001B0E6D">
      <w:pPr>
        <w:ind w:left="180"/>
      </w:pPr>
    </w:p>
    <w:p w14:paraId="5A7202A6" w14:textId="77777777" w:rsidR="001B0E6D" w:rsidRDefault="001B0E6D" w:rsidP="001B0E6D">
      <w:pPr>
        <w:pStyle w:val="ListParagraph"/>
        <w:numPr>
          <w:ilvl w:val="0"/>
          <w:numId w:val="38"/>
        </w:numPr>
      </w:pPr>
      <w:r w:rsidRPr="00650616">
        <w:rPr>
          <w:sz w:val="28"/>
          <w:szCs w:val="28"/>
        </w:rPr>
        <w:t xml:space="preserve">The second dial is the Time setting. </w:t>
      </w:r>
      <w:r>
        <w:rPr>
          <w:noProof/>
        </w:rPr>
        <w:drawing>
          <wp:inline distT="0" distB="0" distL="0" distR="0" wp14:anchorId="6B6B1F0A" wp14:editId="0792BB59">
            <wp:extent cx="5347970" cy="2333873"/>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our8_time.png"/>
                    <pic:cNvPicPr/>
                  </pic:nvPicPr>
                  <pic:blipFill>
                    <a:blip r:embed="rId37">
                      <a:extLst>
                        <a:ext uri="{28A0092B-C50C-407E-A947-70E740481C1C}">
                          <a14:useLocalDpi xmlns:a14="http://schemas.microsoft.com/office/drawing/2010/main" val="0"/>
                        </a:ext>
                      </a:extLst>
                    </a:blip>
                    <a:stretch>
                      <a:fillRect/>
                    </a:stretch>
                  </pic:blipFill>
                  <pic:spPr>
                    <a:xfrm>
                      <a:off x="0" y="0"/>
                      <a:ext cx="5357361" cy="2337971"/>
                    </a:xfrm>
                    <a:prstGeom prst="rect">
                      <a:avLst/>
                    </a:prstGeom>
                  </pic:spPr>
                </pic:pic>
              </a:graphicData>
            </a:graphic>
          </wp:inline>
        </w:drawing>
      </w:r>
    </w:p>
    <w:p w14:paraId="0371B6BB" w14:textId="77777777" w:rsidR="00B53394" w:rsidRPr="00B53394" w:rsidRDefault="00B53394" w:rsidP="00B53394">
      <w:pPr>
        <w:rPr>
          <w:sz w:val="28"/>
        </w:rPr>
      </w:pPr>
    </w:p>
    <w:p w14:paraId="74153F0F" w14:textId="77777777" w:rsidR="00B53394" w:rsidRPr="00B53394" w:rsidRDefault="00B53394" w:rsidP="00B53394">
      <w:pPr>
        <w:rPr>
          <w:sz w:val="28"/>
        </w:rPr>
      </w:pPr>
    </w:p>
    <w:p w14:paraId="052795DB" w14:textId="77777777" w:rsidR="00B53394" w:rsidRPr="00B53394" w:rsidRDefault="00B53394" w:rsidP="00B53394">
      <w:pPr>
        <w:rPr>
          <w:sz w:val="28"/>
        </w:rPr>
      </w:pPr>
    </w:p>
    <w:p w14:paraId="2A25D311" w14:textId="77777777" w:rsidR="00B53394" w:rsidRPr="00B53394" w:rsidRDefault="00B53394" w:rsidP="00B53394">
      <w:pPr>
        <w:rPr>
          <w:sz w:val="28"/>
        </w:rPr>
      </w:pPr>
    </w:p>
    <w:p w14:paraId="287738D2" w14:textId="77777777" w:rsidR="00B53394" w:rsidRPr="00B53394" w:rsidRDefault="00B53394" w:rsidP="00B53394">
      <w:pPr>
        <w:rPr>
          <w:sz w:val="28"/>
        </w:rPr>
      </w:pPr>
    </w:p>
    <w:p w14:paraId="1B8D7C3D" w14:textId="77777777" w:rsidR="00B53394" w:rsidRPr="00B53394" w:rsidRDefault="00B53394" w:rsidP="00B53394">
      <w:pPr>
        <w:rPr>
          <w:sz w:val="28"/>
        </w:rPr>
      </w:pPr>
    </w:p>
    <w:p w14:paraId="74ECE54A" w14:textId="77777777" w:rsidR="00B53394" w:rsidRPr="00B53394" w:rsidRDefault="00B53394" w:rsidP="00B53394">
      <w:pPr>
        <w:rPr>
          <w:sz w:val="28"/>
        </w:rPr>
      </w:pPr>
    </w:p>
    <w:p w14:paraId="09655B31" w14:textId="3943B113" w:rsidR="00B53394" w:rsidRDefault="001B0E6D" w:rsidP="001B0E6D">
      <w:pPr>
        <w:pStyle w:val="ListParagraph"/>
        <w:numPr>
          <w:ilvl w:val="0"/>
          <w:numId w:val="38"/>
        </w:numPr>
        <w:rPr>
          <w:sz w:val="28"/>
        </w:rPr>
      </w:pPr>
      <w:r w:rsidRPr="000D0F69">
        <w:rPr>
          <w:sz w:val="28"/>
        </w:rPr>
        <w:lastRenderedPageBreak/>
        <w:t>The third dial is the Interpretability setting. The higher the number, the more features will be used to generate the model</w:t>
      </w:r>
      <w:r w:rsidR="00B53394">
        <w:rPr>
          <w:sz w:val="28"/>
        </w:rPr>
        <w:t>.  Lower values will have more complex models and more feature engineering.</w:t>
      </w:r>
    </w:p>
    <w:p w14:paraId="62DC7CE9" w14:textId="501D26C6" w:rsidR="001B0E6D" w:rsidRPr="00B53394" w:rsidRDefault="001B0E6D" w:rsidP="00B53394">
      <w:pPr>
        <w:rPr>
          <w:sz w:val="28"/>
        </w:rPr>
      </w:pPr>
      <w:r w:rsidRPr="000D0F69">
        <w:rPr>
          <w:noProof/>
        </w:rPr>
        <w:drawing>
          <wp:inline distT="0" distB="0" distL="0" distR="0" wp14:anchorId="2329EA6C" wp14:editId="7F1A8ED0">
            <wp:extent cx="6341523" cy="2651413"/>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ur9_interpretability.png"/>
                    <pic:cNvPicPr/>
                  </pic:nvPicPr>
                  <pic:blipFill>
                    <a:blip r:embed="rId38">
                      <a:extLst>
                        <a:ext uri="{28A0092B-C50C-407E-A947-70E740481C1C}">
                          <a14:useLocalDpi xmlns:a14="http://schemas.microsoft.com/office/drawing/2010/main" val="0"/>
                        </a:ext>
                      </a:extLst>
                    </a:blip>
                    <a:stretch>
                      <a:fillRect/>
                    </a:stretch>
                  </pic:blipFill>
                  <pic:spPr>
                    <a:xfrm>
                      <a:off x="0" y="0"/>
                      <a:ext cx="6395458" cy="2673963"/>
                    </a:xfrm>
                    <a:prstGeom prst="rect">
                      <a:avLst/>
                    </a:prstGeom>
                  </pic:spPr>
                </pic:pic>
              </a:graphicData>
            </a:graphic>
          </wp:inline>
        </w:drawing>
      </w:r>
    </w:p>
    <w:p w14:paraId="3FB0D1FC" w14:textId="77777777" w:rsidR="001B0E6D" w:rsidRPr="00811682" w:rsidRDefault="001B0E6D" w:rsidP="001B0E6D">
      <w:pPr>
        <w:ind w:left="180"/>
        <w:rPr>
          <w:sz w:val="28"/>
        </w:rPr>
      </w:pPr>
    </w:p>
    <w:p w14:paraId="7D747421" w14:textId="384F9AD7" w:rsidR="001B0E6D" w:rsidRPr="00B53394" w:rsidRDefault="00B53394" w:rsidP="001B0E6D">
      <w:pPr>
        <w:pStyle w:val="ListParagraph"/>
        <w:numPr>
          <w:ilvl w:val="0"/>
          <w:numId w:val="38"/>
        </w:numPr>
        <w:rPr>
          <w:sz w:val="28"/>
        </w:rPr>
      </w:pPr>
      <w:r>
        <w:rPr>
          <w:sz w:val="28"/>
        </w:rPr>
        <w:t>The fourth dial “SCORER” dial allows you to change the scoring selection.</w:t>
      </w:r>
      <w:r w:rsidR="001B0E6D" w:rsidRPr="000D0F69">
        <w:rPr>
          <w:sz w:val="28"/>
        </w:rPr>
        <w:t xml:space="preserve"> This is also automated depending upon analysis of the dataset and other selections, but advanced users can choose other options</w:t>
      </w:r>
      <w:r>
        <w:rPr>
          <w:sz w:val="28"/>
        </w:rPr>
        <w:t>.  AUC was selected by default.</w:t>
      </w:r>
    </w:p>
    <w:p w14:paraId="60F402BE" w14:textId="5E12F52D" w:rsidR="00B53394" w:rsidRPr="00B53394" w:rsidRDefault="00B53394" w:rsidP="00B53394">
      <w:pPr>
        <w:rPr>
          <w:sz w:val="28"/>
        </w:rPr>
      </w:pPr>
      <w:r w:rsidRPr="00B53394">
        <w:rPr>
          <w:noProof/>
          <w:sz w:val="28"/>
        </w:rPr>
        <w:drawing>
          <wp:inline distT="0" distB="0" distL="0" distR="0" wp14:anchorId="1854A75A" wp14:editId="64F7BF50">
            <wp:extent cx="5725391" cy="326895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622" cy="3280504"/>
                    </a:xfrm>
                    <a:prstGeom prst="rect">
                      <a:avLst/>
                    </a:prstGeom>
                  </pic:spPr>
                </pic:pic>
              </a:graphicData>
            </a:graphic>
          </wp:inline>
        </w:drawing>
      </w:r>
    </w:p>
    <w:p w14:paraId="7798100B" w14:textId="77777777" w:rsidR="001B0E6D" w:rsidRPr="000D0F69" w:rsidRDefault="001B0E6D" w:rsidP="001B0E6D">
      <w:pPr>
        <w:pStyle w:val="ListParagraph"/>
        <w:ind w:left="540"/>
        <w:rPr>
          <w:sz w:val="28"/>
        </w:rPr>
      </w:pPr>
    </w:p>
    <w:p w14:paraId="1FAC7228" w14:textId="77777777" w:rsidR="001B0E6D" w:rsidRDefault="001B0E6D" w:rsidP="001B0E6D">
      <w:pPr>
        <w:pStyle w:val="ListParagraph"/>
        <w:numPr>
          <w:ilvl w:val="0"/>
          <w:numId w:val="38"/>
        </w:numPr>
      </w:pPr>
      <w:r w:rsidRPr="000D0F69">
        <w:rPr>
          <w:sz w:val="28"/>
        </w:rPr>
        <w:lastRenderedPageBreak/>
        <w:t>You can now select the Launch Experiment and it will run in the background as you continue through the tour</w:t>
      </w:r>
      <w:r>
        <w:rPr>
          <w:noProof/>
        </w:rPr>
        <w:drawing>
          <wp:inline distT="0" distB="0" distL="0" distR="0" wp14:anchorId="297231D9" wp14:editId="1CEF229B">
            <wp:extent cx="5410200" cy="62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our11_score.png"/>
                    <pic:cNvPicPr/>
                  </pic:nvPicPr>
                  <pic:blipFill>
                    <a:blip r:embed="rId40">
                      <a:extLst>
                        <a:ext uri="{28A0092B-C50C-407E-A947-70E740481C1C}">
                          <a14:useLocalDpi xmlns:a14="http://schemas.microsoft.com/office/drawing/2010/main" val="0"/>
                        </a:ext>
                      </a:extLst>
                    </a:blip>
                    <a:stretch>
                      <a:fillRect/>
                    </a:stretch>
                  </pic:blipFill>
                  <pic:spPr>
                    <a:xfrm>
                      <a:off x="0" y="0"/>
                      <a:ext cx="5410200" cy="622300"/>
                    </a:xfrm>
                    <a:prstGeom prst="rect">
                      <a:avLst/>
                    </a:prstGeom>
                  </pic:spPr>
                </pic:pic>
              </a:graphicData>
            </a:graphic>
          </wp:inline>
        </w:drawing>
      </w:r>
    </w:p>
    <w:p w14:paraId="35A41B42" w14:textId="77777777" w:rsidR="001B0E6D" w:rsidRPr="000D0F69" w:rsidRDefault="001B0E6D" w:rsidP="001B0E6D">
      <w:pPr>
        <w:pStyle w:val="ListParagraph"/>
        <w:ind w:left="540"/>
        <w:rPr>
          <w:sz w:val="28"/>
        </w:rPr>
      </w:pPr>
    </w:p>
    <w:p w14:paraId="73B68BB0" w14:textId="77777777" w:rsidR="001B0E6D" w:rsidRPr="000D0F69" w:rsidRDefault="001B0E6D" w:rsidP="001B0E6D">
      <w:pPr>
        <w:pStyle w:val="ListParagraph"/>
        <w:numPr>
          <w:ilvl w:val="0"/>
          <w:numId w:val="38"/>
        </w:numPr>
        <w:rPr>
          <w:sz w:val="28"/>
        </w:rPr>
      </w:pPr>
      <w:r w:rsidRPr="000D0F69">
        <w:rPr>
          <w:sz w:val="28"/>
        </w:rPr>
        <w:t>While an experiment is running, Performance Graphs and Tracing outputs are updated on the main interface</w:t>
      </w:r>
    </w:p>
    <w:p w14:paraId="3D19E18A" w14:textId="77777777" w:rsidR="001B0E6D" w:rsidRDefault="001B0E6D" w:rsidP="001B0E6D">
      <w:pPr>
        <w:pStyle w:val="ListParagraph"/>
        <w:ind w:left="540"/>
      </w:pPr>
      <w:r w:rsidRPr="007E31C0">
        <w:rPr>
          <w:noProof/>
        </w:rPr>
        <w:t xml:space="preserve"> </w:t>
      </w:r>
      <w:r>
        <w:t xml:space="preserve"> </w:t>
      </w:r>
      <w:r>
        <w:rPr>
          <w:noProof/>
        </w:rPr>
        <w:drawing>
          <wp:inline distT="0" distB="0" distL="0" distR="0" wp14:anchorId="1D0F66CF" wp14:editId="72E7C626">
            <wp:extent cx="2728595" cy="108435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ur12_perfgraph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6915" cy="1131371"/>
                    </a:xfrm>
                    <a:prstGeom prst="rect">
                      <a:avLst/>
                    </a:prstGeom>
                  </pic:spPr>
                </pic:pic>
              </a:graphicData>
            </a:graphic>
          </wp:inline>
        </w:drawing>
      </w:r>
      <w:r>
        <w:rPr>
          <w:noProof/>
        </w:rPr>
        <w:drawing>
          <wp:inline distT="0" distB="0" distL="0" distR="0" wp14:anchorId="40A98D6D" wp14:editId="43A35E8C">
            <wp:extent cx="2769897" cy="10840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our13_tracetraini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4419" cy="1117158"/>
                    </a:xfrm>
                    <a:prstGeom prst="rect">
                      <a:avLst/>
                    </a:prstGeom>
                  </pic:spPr>
                </pic:pic>
              </a:graphicData>
            </a:graphic>
          </wp:inline>
        </w:drawing>
      </w:r>
    </w:p>
    <w:p w14:paraId="24EE35B0" w14:textId="5ED8F503" w:rsidR="001B0E6D" w:rsidRDefault="001B0E6D" w:rsidP="001B0E6D">
      <w:pPr>
        <w:pStyle w:val="ListParagraph"/>
        <w:ind w:left="540"/>
      </w:pPr>
    </w:p>
    <w:p w14:paraId="443C4A1C" w14:textId="77777777" w:rsidR="00C91197" w:rsidRDefault="00C91197" w:rsidP="001B0E6D">
      <w:pPr>
        <w:pStyle w:val="ListParagraph"/>
        <w:ind w:left="540"/>
      </w:pPr>
    </w:p>
    <w:p w14:paraId="618E7082" w14:textId="77777777" w:rsidR="001B0E6D" w:rsidRDefault="001B0E6D" w:rsidP="001B0E6D">
      <w:pPr>
        <w:pStyle w:val="ListParagraph"/>
        <w:numPr>
          <w:ilvl w:val="0"/>
          <w:numId w:val="38"/>
        </w:numPr>
      </w:pPr>
      <w:r w:rsidRPr="000D0F69">
        <w:rPr>
          <w:noProof/>
          <w:sz w:val="28"/>
        </w:rPr>
        <w:t>As the experiment runs, a progress graph shows the results as the model applies features and iterates through them</w:t>
      </w:r>
      <w:r>
        <w:rPr>
          <w:noProof/>
        </w:rPr>
        <w:drawing>
          <wp:inline distT="0" distB="0" distL="0" distR="0" wp14:anchorId="6D6EF36E" wp14:editId="547DA33E">
            <wp:extent cx="6096000" cy="30518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ur14_progress_visualiz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a:graphicData>
            </a:graphic>
          </wp:inline>
        </w:drawing>
      </w:r>
    </w:p>
    <w:p w14:paraId="307F27AF" w14:textId="79310EE2" w:rsidR="001B0E6D" w:rsidRDefault="001B0E6D" w:rsidP="001B0E6D">
      <w:pPr>
        <w:pStyle w:val="ListParagraph"/>
        <w:ind w:left="540"/>
      </w:pPr>
    </w:p>
    <w:p w14:paraId="6A14ECA9" w14:textId="699B6654" w:rsidR="00C91197" w:rsidRDefault="00C91197" w:rsidP="001B0E6D">
      <w:pPr>
        <w:pStyle w:val="ListParagraph"/>
        <w:ind w:left="540"/>
      </w:pPr>
    </w:p>
    <w:p w14:paraId="09B1A505" w14:textId="7F1477FF" w:rsidR="00C91197" w:rsidRDefault="00C91197" w:rsidP="001B0E6D">
      <w:pPr>
        <w:pStyle w:val="ListParagraph"/>
        <w:ind w:left="540"/>
      </w:pPr>
    </w:p>
    <w:p w14:paraId="4F4C60E8" w14:textId="402E7415" w:rsidR="00C91197" w:rsidRDefault="00C91197" w:rsidP="001B0E6D">
      <w:pPr>
        <w:pStyle w:val="ListParagraph"/>
        <w:ind w:left="540"/>
      </w:pPr>
    </w:p>
    <w:p w14:paraId="51280E43" w14:textId="08B808DE" w:rsidR="00C91197" w:rsidRDefault="00C91197" w:rsidP="001B0E6D">
      <w:pPr>
        <w:pStyle w:val="ListParagraph"/>
        <w:ind w:left="540"/>
      </w:pPr>
    </w:p>
    <w:p w14:paraId="1738EF0A" w14:textId="7E37038F" w:rsidR="00C91197" w:rsidRDefault="00C91197" w:rsidP="001B0E6D">
      <w:pPr>
        <w:pStyle w:val="ListParagraph"/>
        <w:ind w:left="540"/>
      </w:pPr>
    </w:p>
    <w:p w14:paraId="1F90763E" w14:textId="0414F494" w:rsidR="00C91197" w:rsidRDefault="00C91197" w:rsidP="001B0E6D">
      <w:pPr>
        <w:pStyle w:val="ListParagraph"/>
        <w:ind w:left="540"/>
      </w:pPr>
    </w:p>
    <w:p w14:paraId="71595A9C" w14:textId="57F3DBBA" w:rsidR="001B0E6D" w:rsidRDefault="001B0E6D" w:rsidP="00C91197">
      <w:r>
        <w:lastRenderedPageBreak/>
        <w:br w:type="page"/>
      </w:r>
    </w:p>
    <w:p w14:paraId="0BF5F50E" w14:textId="77777777" w:rsidR="001B0E6D" w:rsidRPr="000D0F69" w:rsidRDefault="001B0E6D" w:rsidP="001B0E6D">
      <w:pPr>
        <w:pStyle w:val="ListParagraph"/>
        <w:numPr>
          <w:ilvl w:val="0"/>
          <w:numId w:val="38"/>
        </w:numPr>
        <w:rPr>
          <w:sz w:val="28"/>
        </w:rPr>
      </w:pPr>
      <w:r w:rsidRPr="000D0F69">
        <w:rPr>
          <w:sz w:val="28"/>
        </w:rPr>
        <w:lastRenderedPageBreak/>
        <w:t>Follow steps outlined in the tour to run an experiment on your dataset.</w:t>
      </w:r>
    </w:p>
    <w:p w14:paraId="75C6E097" w14:textId="229131E1" w:rsidR="001B0E6D" w:rsidRDefault="00B53394" w:rsidP="001B0E6D">
      <w:r w:rsidRPr="00B53394">
        <w:rPr>
          <w:noProof/>
        </w:rPr>
        <w:drawing>
          <wp:inline distT="0" distB="0" distL="0" distR="0" wp14:anchorId="37334720" wp14:editId="3E2ABF08">
            <wp:extent cx="6493510" cy="2543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3510" cy="2543175"/>
                    </a:xfrm>
                    <a:prstGeom prst="rect">
                      <a:avLst/>
                    </a:prstGeom>
                  </pic:spPr>
                </pic:pic>
              </a:graphicData>
            </a:graphic>
          </wp:inline>
        </w:drawing>
      </w:r>
    </w:p>
    <w:p w14:paraId="69A2FE22" w14:textId="77777777" w:rsidR="001B0E6D" w:rsidRDefault="001B0E6D" w:rsidP="001B0E6D"/>
    <w:p w14:paraId="2CFC532B" w14:textId="77777777" w:rsidR="001B0E6D" w:rsidRDefault="001B0E6D" w:rsidP="001B0E6D">
      <w:pPr>
        <w:pStyle w:val="ListParagraph"/>
        <w:numPr>
          <w:ilvl w:val="0"/>
          <w:numId w:val="38"/>
        </w:numPr>
      </w:pPr>
      <w:r w:rsidRPr="000D0F69">
        <w:rPr>
          <w:sz w:val="28"/>
        </w:rPr>
        <w:t>Interpret your results. This may take a few minutes</w:t>
      </w:r>
      <w:r w:rsidRPr="000D0F69">
        <w:rPr>
          <w:noProof/>
          <w:sz w:val="28"/>
        </w:rPr>
        <w:t xml:space="preserve"> </w:t>
      </w:r>
      <w:r>
        <w:rPr>
          <w:noProof/>
        </w:rPr>
        <w:drawing>
          <wp:inline distT="0" distB="0" distL="0" distR="0" wp14:anchorId="4E20DBFC" wp14:editId="5DA43959">
            <wp:extent cx="3402419" cy="1954755"/>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erpret_1_wa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4736" cy="1967576"/>
                    </a:xfrm>
                    <a:prstGeom prst="rect">
                      <a:avLst/>
                    </a:prstGeom>
                  </pic:spPr>
                </pic:pic>
              </a:graphicData>
            </a:graphic>
          </wp:inline>
        </w:drawing>
      </w:r>
    </w:p>
    <w:p w14:paraId="670F52EA" w14:textId="77777777" w:rsidR="001B0E6D" w:rsidRDefault="001B0E6D" w:rsidP="001B0E6D">
      <w:pPr>
        <w:pStyle w:val="ListParagraph"/>
        <w:ind w:left="540"/>
      </w:pPr>
    </w:p>
    <w:p w14:paraId="51ECC0FC" w14:textId="77777777" w:rsidR="001B0E6D" w:rsidRDefault="001B0E6D" w:rsidP="001B0E6D">
      <w:pPr>
        <w:pStyle w:val="ListParagraph"/>
        <w:ind w:left="540"/>
      </w:pPr>
    </w:p>
    <w:p w14:paraId="02B4658F" w14:textId="77777777" w:rsidR="001B0E6D" w:rsidRDefault="001B0E6D" w:rsidP="001B0E6D">
      <w:pPr>
        <w:pStyle w:val="ListParagraph"/>
        <w:ind w:left="540"/>
      </w:pPr>
    </w:p>
    <w:p w14:paraId="5DA8C28A" w14:textId="77777777" w:rsidR="001B0E6D" w:rsidRDefault="001B0E6D" w:rsidP="001B0E6D">
      <w:pPr>
        <w:pStyle w:val="ListParagraph"/>
        <w:ind w:left="540"/>
      </w:pPr>
    </w:p>
    <w:p w14:paraId="2E3C0CB1" w14:textId="77777777" w:rsidR="001B0E6D" w:rsidRDefault="001B0E6D" w:rsidP="001B0E6D">
      <w:pPr>
        <w:pStyle w:val="ListParagraph"/>
        <w:ind w:left="540"/>
      </w:pPr>
    </w:p>
    <w:p w14:paraId="50BFA3A3" w14:textId="77777777" w:rsidR="001B0E6D" w:rsidRDefault="001B0E6D" w:rsidP="001B0E6D">
      <w:pPr>
        <w:pStyle w:val="ListParagraph"/>
        <w:ind w:left="540"/>
      </w:pPr>
    </w:p>
    <w:p w14:paraId="62F58D0A" w14:textId="77777777" w:rsidR="001B0E6D" w:rsidRDefault="001B0E6D" w:rsidP="001B0E6D">
      <w:pPr>
        <w:pStyle w:val="ListParagraph"/>
        <w:ind w:left="540"/>
      </w:pPr>
    </w:p>
    <w:p w14:paraId="013096E6" w14:textId="77777777" w:rsidR="001B0E6D" w:rsidRDefault="001B0E6D" w:rsidP="001B0E6D">
      <w:pPr>
        <w:pStyle w:val="ListParagraph"/>
        <w:ind w:left="540"/>
      </w:pPr>
    </w:p>
    <w:p w14:paraId="40199600" w14:textId="6D9AC062" w:rsidR="001B0E6D" w:rsidRDefault="001B0E6D" w:rsidP="001B0E6D">
      <w:pPr>
        <w:pStyle w:val="ListParagraph"/>
        <w:ind w:left="540"/>
      </w:pPr>
    </w:p>
    <w:p w14:paraId="64D3585A" w14:textId="1AF15787" w:rsidR="001B0E6D" w:rsidRDefault="001B0E6D" w:rsidP="001B0E6D">
      <w:pPr>
        <w:pStyle w:val="ListParagraph"/>
        <w:ind w:left="540"/>
      </w:pPr>
    </w:p>
    <w:p w14:paraId="37B79FEC" w14:textId="08EF664F" w:rsidR="001B0E6D" w:rsidRDefault="001B0E6D" w:rsidP="001B0E6D">
      <w:pPr>
        <w:pStyle w:val="ListParagraph"/>
        <w:ind w:left="540"/>
      </w:pPr>
    </w:p>
    <w:p w14:paraId="6334945A" w14:textId="3DFA624A" w:rsidR="00B53394" w:rsidRDefault="00B53394" w:rsidP="001B0E6D">
      <w:pPr>
        <w:pStyle w:val="ListParagraph"/>
        <w:ind w:left="540"/>
      </w:pPr>
    </w:p>
    <w:p w14:paraId="49997E5C" w14:textId="20916DAF" w:rsidR="00B53394" w:rsidRDefault="00B53394" w:rsidP="001B0E6D">
      <w:pPr>
        <w:pStyle w:val="ListParagraph"/>
        <w:ind w:left="540"/>
      </w:pPr>
    </w:p>
    <w:p w14:paraId="06299963" w14:textId="04EE1108" w:rsidR="00B53394" w:rsidRDefault="00B53394" w:rsidP="001B0E6D">
      <w:pPr>
        <w:pStyle w:val="ListParagraph"/>
        <w:ind w:left="540"/>
      </w:pPr>
    </w:p>
    <w:p w14:paraId="3C101DDF" w14:textId="77777777" w:rsidR="00B53394" w:rsidRDefault="00B53394" w:rsidP="001B0E6D">
      <w:pPr>
        <w:pStyle w:val="ListParagraph"/>
        <w:ind w:left="540"/>
      </w:pPr>
    </w:p>
    <w:p w14:paraId="309C4A6E" w14:textId="77777777" w:rsidR="001B0E6D" w:rsidRPr="000D0F69" w:rsidRDefault="001B0E6D" w:rsidP="001B0E6D">
      <w:pPr>
        <w:pStyle w:val="ListParagraph"/>
        <w:numPr>
          <w:ilvl w:val="0"/>
          <w:numId w:val="38"/>
        </w:numPr>
        <w:rPr>
          <w:sz w:val="28"/>
        </w:rPr>
      </w:pPr>
      <w:r w:rsidRPr="000D0F69">
        <w:rPr>
          <w:sz w:val="28"/>
        </w:rPr>
        <w:lastRenderedPageBreak/>
        <w:t>Summary view. What might you change?</w:t>
      </w:r>
    </w:p>
    <w:p w14:paraId="76E02763" w14:textId="12943D1F" w:rsidR="001B0E6D" w:rsidRDefault="00C91197" w:rsidP="001B0E6D">
      <w:r w:rsidRPr="00C91197">
        <w:rPr>
          <w:noProof/>
        </w:rPr>
        <w:drawing>
          <wp:inline distT="0" distB="0" distL="0" distR="0" wp14:anchorId="5BF995F7" wp14:editId="65FD6AA0">
            <wp:extent cx="6493510" cy="40100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93510" cy="4010025"/>
                    </a:xfrm>
                    <a:prstGeom prst="rect">
                      <a:avLst/>
                    </a:prstGeom>
                  </pic:spPr>
                </pic:pic>
              </a:graphicData>
            </a:graphic>
          </wp:inline>
        </w:drawing>
      </w:r>
    </w:p>
    <w:p w14:paraId="24E0C610" w14:textId="77777777" w:rsidR="001B0E6D" w:rsidRPr="001B0E6D" w:rsidRDefault="001B0E6D" w:rsidP="001B0E6D">
      <w:pPr>
        <w:ind w:left="180"/>
        <w:rPr>
          <w:sz w:val="28"/>
        </w:rPr>
      </w:pPr>
    </w:p>
    <w:p w14:paraId="50A83463" w14:textId="33420926" w:rsidR="001B0E6D" w:rsidRDefault="001B0E6D" w:rsidP="001B0E6D">
      <w:pPr>
        <w:ind w:left="180"/>
        <w:rPr>
          <w:sz w:val="28"/>
        </w:rPr>
      </w:pPr>
    </w:p>
    <w:p w14:paraId="5F3BB0E9" w14:textId="77777777" w:rsidR="001B0E6D" w:rsidRPr="001B0E6D" w:rsidRDefault="001B0E6D" w:rsidP="00C91197">
      <w:pPr>
        <w:rPr>
          <w:sz w:val="28"/>
        </w:rPr>
      </w:pPr>
    </w:p>
    <w:p w14:paraId="10540178" w14:textId="5FEE97A0" w:rsidR="001B0E6D" w:rsidRPr="001B0E6D" w:rsidRDefault="001B0E6D" w:rsidP="001B0E6D">
      <w:pPr>
        <w:pStyle w:val="ListParagraph"/>
        <w:numPr>
          <w:ilvl w:val="0"/>
          <w:numId w:val="38"/>
        </w:numPr>
        <w:rPr>
          <w:sz w:val="28"/>
        </w:rPr>
      </w:pPr>
      <w:r w:rsidRPr="001B0E6D">
        <w:rPr>
          <w:sz w:val="28"/>
        </w:rPr>
        <w:t>Let’s run through some of the menus for interpretation. Select DAI Model -&gt; Feature Importance. This displays the weighting given by feature</w:t>
      </w:r>
    </w:p>
    <w:p w14:paraId="01C91FDB" w14:textId="188C28FD" w:rsidR="001B0E6D" w:rsidRDefault="00C91197" w:rsidP="001B0E6D">
      <w:r w:rsidRPr="00C91197">
        <w:rPr>
          <w:noProof/>
        </w:rPr>
        <w:drawing>
          <wp:inline distT="0" distB="0" distL="0" distR="0" wp14:anchorId="540D3917" wp14:editId="7E37EB90">
            <wp:extent cx="6493510" cy="23444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93510" cy="2344420"/>
                    </a:xfrm>
                    <a:prstGeom prst="rect">
                      <a:avLst/>
                    </a:prstGeom>
                  </pic:spPr>
                </pic:pic>
              </a:graphicData>
            </a:graphic>
          </wp:inline>
        </w:drawing>
      </w:r>
    </w:p>
    <w:p w14:paraId="605A7196" w14:textId="77777777" w:rsidR="001B0E6D" w:rsidRDefault="001B0E6D" w:rsidP="00C91197"/>
    <w:p w14:paraId="2211547D" w14:textId="77777777" w:rsidR="001B0E6D" w:rsidRPr="000D0F69" w:rsidRDefault="001B0E6D" w:rsidP="001B0E6D">
      <w:pPr>
        <w:pStyle w:val="ListParagraph"/>
        <w:numPr>
          <w:ilvl w:val="0"/>
          <w:numId w:val="38"/>
        </w:numPr>
        <w:rPr>
          <w:sz w:val="28"/>
        </w:rPr>
      </w:pPr>
      <w:r w:rsidRPr="000D0F69">
        <w:rPr>
          <w:sz w:val="28"/>
        </w:rPr>
        <w:t>Select Surrogate Models -&gt; KLIME.  This plot</w:t>
      </w:r>
    </w:p>
    <w:p w14:paraId="0DE2F91C" w14:textId="3F8A5657" w:rsidR="001B0E6D" w:rsidRDefault="00C91197" w:rsidP="001B0E6D">
      <w:r w:rsidRPr="00C91197">
        <w:rPr>
          <w:noProof/>
        </w:rPr>
        <w:drawing>
          <wp:inline distT="0" distB="0" distL="0" distR="0" wp14:anchorId="391F1E26" wp14:editId="3CD15667">
            <wp:extent cx="6493510" cy="35655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93510" cy="3565525"/>
                    </a:xfrm>
                    <a:prstGeom prst="rect">
                      <a:avLst/>
                    </a:prstGeom>
                  </pic:spPr>
                </pic:pic>
              </a:graphicData>
            </a:graphic>
          </wp:inline>
        </w:drawing>
      </w:r>
    </w:p>
    <w:p w14:paraId="734C4F3A" w14:textId="77777777" w:rsidR="001B0E6D" w:rsidRPr="001B0E6D" w:rsidRDefault="001B0E6D" w:rsidP="001B0E6D">
      <w:pPr>
        <w:ind w:left="180"/>
        <w:rPr>
          <w:sz w:val="28"/>
        </w:rPr>
      </w:pPr>
    </w:p>
    <w:p w14:paraId="756526AA" w14:textId="77777777" w:rsidR="001B0E6D" w:rsidRPr="001B0E6D" w:rsidRDefault="001B0E6D" w:rsidP="001B0E6D">
      <w:pPr>
        <w:ind w:left="180"/>
        <w:rPr>
          <w:sz w:val="28"/>
        </w:rPr>
      </w:pPr>
    </w:p>
    <w:p w14:paraId="577B5567" w14:textId="51884FAB" w:rsidR="001B0E6D" w:rsidRPr="000D0F69" w:rsidRDefault="001B0E6D" w:rsidP="001B0E6D">
      <w:pPr>
        <w:pStyle w:val="ListParagraph"/>
        <w:numPr>
          <w:ilvl w:val="0"/>
          <w:numId w:val="38"/>
        </w:numPr>
        <w:rPr>
          <w:sz w:val="28"/>
        </w:rPr>
      </w:pPr>
      <w:r w:rsidRPr="000D0F69">
        <w:rPr>
          <w:sz w:val="28"/>
        </w:rPr>
        <w:t>Selecting Explanation provides a view with the importance of various fields upon the accuracy of the model</w:t>
      </w:r>
    </w:p>
    <w:p w14:paraId="31882D08" w14:textId="7C58EBF2" w:rsidR="001B0E6D" w:rsidRDefault="00C91197" w:rsidP="001B0E6D">
      <w:pPr>
        <w:pStyle w:val="ListParagraph"/>
        <w:ind w:left="180"/>
      </w:pPr>
      <w:r w:rsidRPr="00C91197">
        <w:rPr>
          <w:noProof/>
        </w:rPr>
        <w:lastRenderedPageBreak/>
        <w:drawing>
          <wp:inline distT="0" distB="0" distL="0" distR="0" wp14:anchorId="7A60A7D5" wp14:editId="440E96BC">
            <wp:extent cx="6493510" cy="33439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3510" cy="3343910"/>
                    </a:xfrm>
                    <a:prstGeom prst="rect">
                      <a:avLst/>
                    </a:prstGeom>
                  </pic:spPr>
                </pic:pic>
              </a:graphicData>
            </a:graphic>
          </wp:inline>
        </w:drawing>
      </w:r>
    </w:p>
    <w:p w14:paraId="503452DD" w14:textId="77777777" w:rsidR="001B0E6D" w:rsidRDefault="001B0E6D" w:rsidP="001B0E6D">
      <w:pPr>
        <w:pStyle w:val="ListParagraph"/>
        <w:ind w:left="540"/>
      </w:pPr>
    </w:p>
    <w:p w14:paraId="025BC2A7" w14:textId="77777777" w:rsidR="001B0E6D" w:rsidRDefault="001B0E6D" w:rsidP="001B0E6D">
      <w:pPr>
        <w:pStyle w:val="ListParagraph"/>
        <w:ind w:left="540"/>
      </w:pPr>
    </w:p>
    <w:p w14:paraId="15473665" w14:textId="77777777" w:rsidR="001B0E6D" w:rsidRPr="000D0F69" w:rsidRDefault="001B0E6D" w:rsidP="001B0E6D">
      <w:pPr>
        <w:pStyle w:val="ListParagraph"/>
        <w:numPr>
          <w:ilvl w:val="0"/>
          <w:numId w:val="38"/>
        </w:numPr>
        <w:rPr>
          <w:sz w:val="28"/>
        </w:rPr>
      </w:pPr>
      <w:r w:rsidRPr="000D0F69">
        <w:rPr>
          <w:sz w:val="28"/>
        </w:rPr>
        <w:t>Under Surrogate Models, select Decision Tree</w:t>
      </w:r>
    </w:p>
    <w:p w14:paraId="67FE7D3C" w14:textId="51FBBFF6" w:rsidR="001B0E6D" w:rsidRDefault="00C91197" w:rsidP="001B0E6D">
      <w:pPr>
        <w:pStyle w:val="ListParagraph"/>
        <w:ind w:left="540"/>
      </w:pPr>
      <w:r w:rsidRPr="00C91197">
        <w:rPr>
          <w:noProof/>
        </w:rPr>
        <w:drawing>
          <wp:inline distT="0" distB="0" distL="0" distR="0" wp14:anchorId="420013B0" wp14:editId="256BD5DE">
            <wp:extent cx="6493510" cy="28809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3510" cy="2880995"/>
                    </a:xfrm>
                    <a:prstGeom prst="rect">
                      <a:avLst/>
                    </a:prstGeom>
                  </pic:spPr>
                </pic:pic>
              </a:graphicData>
            </a:graphic>
          </wp:inline>
        </w:drawing>
      </w:r>
    </w:p>
    <w:p w14:paraId="29174EA6" w14:textId="7207009A" w:rsidR="001B0E6D" w:rsidRDefault="001B0E6D" w:rsidP="001B0E6D">
      <w:pPr>
        <w:pStyle w:val="ListParagraph"/>
        <w:ind w:left="540"/>
      </w:pPr>
    </w:p>
    <w:p w14:paraId="11AF17AC" w14:textId="77777777" w:rsidR="001B0E6D" w:rsidRDefault="001B0E6D" w:rsidP="001B0E6D">
      <w:pPr>
        <w:pStyle w:val="ListParagraph"/>
        <w:ind w:left="540"/>
      </w:pPr>
    </w:p>
    <w:p w14:paraId="7E3106B3" w14:textId="163260F3" w:rsidR="001B0E6D" w:rsidRPr="00C91197" w:rsidRDefault="001B0E6D" w:rsidP="001B0E6D">
      <w:pPr>
        <w:pStyle w:val="ListParagraph"/>
        <w:numPr>
          <w:ilvl w:val="0"/>
          <w:numId w:val="38"/>
        </w:numPr>
      </w:pPr>
      <w:r>
        <w:rPr>
          <w:sz w:val="28"/>
        </w:rPr>
        <w:lastRenderedPageBreak/>
        <w:t xml:space="preserve"> </w:t>
      </w:r>
      <w:r w:rsidRPr="000D0F69">
        <w:rPr>
          <w:sz w:val="28"/>
        </w:rPr>
        <w:t>Under Surrogate Models, select Random Forest -&gt; Feature Importance</w:t>
      </w:r>
      <w:r w:rsidR="00C91197" w:rsidRPr="00C91197">
        <w:rPr>
          <w:noProof/>
          <w:sz w:val="28"/>
        </w:rPr>
        <w:drawing>
          <wp:inline distT="0" distB="0" distL="0" distR="0" wp14:anchorId="67CE961D" wp14:editId="4B65A9DD">
            <wp:extent cx="6493510" cy="31102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3510" cy="3110230"/>
                    </a:xfrm>
                    <a:prstGeom prst="rect">
                      <a:avLst/>
                    </a:prstGeom>
                  </pic:spPr>
                </pic:pic>
              </a:graphicData>
            </a:graphic>
          </wp:inline>
        </w:drawing>
      </w:r>
    </w:p>
    <w:p w14:paraId="25BDFFB4" w14:textId="092A898D" w:rsidR="00C91197" w:rsidRDefault="00C91197" w:rsidP="00C91197"/>
    <w:p w14:paraId="3FEB985A" w14:textId="4C407C07" w:rsidR="00C91197" w:rsidRDefault="00C91197" w:rsidP="00C91197"/>
    <w:p w14:paraId="60E2EF62" w14:textId="77777777" w:rsidR="00C91197" w:rsidRDefault="00C91197" w:rsidP="00C91197"/>
    <w:p w14:paraId="39DAFD69" w14:textId="77777777" w:rsidR="001B0E6D" w:rsidRDefault="001B0E6D" w:rsidP="001B0E6D">
      <w:pPr>
        <w:pStyle w:val="ListParagraph"/>
        <w:ind w:left="540"/>
      </w:pPr>
    </w:p>
    <w:p w14:paraId="21386CB4" w14:textId="6852B0E7" w:rsidR="001B0E6D" w:rsidRDefault="001B0E6D" w:rsidP="001B0E6D">
      <w:pPr>
        <w:pStyle w:val="ListParagraph"/>
        <w:numPr>
          <w:ilvl w:val="0"/>
          <w:numId w:val="38"/>
        </w:numPr>
      </w:pPr>
      <w:r w:rsidRPr="000D0F69">
        <w:rPr>
          <w:sz w:val="28"/>
        </w:rPr>
        <w:t>Select Random Forest -&gt; Partial Dependen</w:t>
      </w:r>
      <w:r w:rsidR="00C91197">
        <w:rPr>
          <w:sz w:val="28"/>
        </w:rPr>
        <w:t>ce</w:t>
      </w:r>
      <w:r w:rsidRPr="000D0F69">
        <w:rPr>
          <w:sz w:val="28"/>
        </w:rPr>
        <w:t xml:space="preserve"> Plot. You can filter off of column data</w:t>
      </w:r>
      <w:r w:rsidR="00C91197" w:rsidRPr="00C91197">
        <w:rPr>
          <w:noProof/>
          <w:sz w:val="28"/>
        </w:rPr>
        <w:drawing>
          <wp:inline distT="0" distB="0" distL="0" distR="0" wp14:anchorId="4759837B" wp14:editId="76C858C2">
            <wp:extent cx="6493510" cy="3366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3510" cy="3366135"/>
                    </a:xfrm>
                    <a:prstGeom prst="rect">
                      <a:avLst/>
                    </a:prstGeom>
                  </pic:spPr>
                </pic:pic>
              </a:graphicData>
            </a:graphic>
          </wp:inline>
        </w:drawing>
      </w:r>
      <w:r>
        <w:lastRenderedPageBreak/>
        <w:br/>
      </w:r>
    </w:p>
    <w:p w14:paraId="7F789D4F" w14:textId="77777777" w:rsidR="001B0E6D" w:rsidRDefault="001B0E6D" w:rsidP="001B0E6D"/>
    <w:p w14:paraId="0CAEFAC7" w14:textId="5BB23276" w:rsidR="001B0E6D" w:rsidRDefault="001B0E6D" w:rsidP="001B0E6D">
      <w:pPr>
        <w:pStyle w:val="ListParagraph"/>
        <w:numPr>
          <w:ilvl w:val="0"/>
          <w:numId w:val="38"/>
        </w:numPr>
      </w:pPr>
      <w:r w:rsidRPr="000D0F69">
        <w:rPr>
          <w:sz w:val="28"/>
        </w:rPr>
        <w:t>Select Random Forest -&gt; LOCO</w:t>
      </w:r>
      <w:r w:rsidR="00C91197" w:rsidRPr="00C91197">
        <w:rPr>
          <w:noProof/>
          <w:sz w:val="28"/>
        </w:rPr>
        <w:drawing>
          <wp:inline distT="0" distB="0" distL="0" distR="0" wp14:anchorId="5E46CBF5" wp14:editId="6CCE8AD1">
            <wp:extent cx="6493510" cy="36353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3510" cy="3635375"/>
                    </a:xfrm>
                    <a:prstGeom prst="rect">
                      <a:avLst/>
                    </a:prstGeom>
                  </pic:spPr>
                </pic:pic>
              </a:graphicData>
            </a:graphic>
          </wp:inline>
        </w:drawing>
      </w:r>
    </w:p>
    <w:p w14:paraId="2FD75F6A" w14:textId="77777777" w:rsidR="001B0E6D" w:rsidRDefault="001B0E6D" w:rsidP="001B0E6D"/>
    <w:p w14:paraId="7474250B" w14:textId="13FB2039" w:rsidR="001B0E6D" w:rsidRDefault="001B0E6D" w:rsidP="001B0E6D">
      <w:pPr>
        <w:pStyle w:val="ListParagraph"/>
        <w:numPr>
          <w:ilvl w:val="0"/>
          <w:numId w:val="38"/>
        </w:numPr>
      </w:pPr>
      <w:r w:rsidRPr="000D0F69">
        <w:rPr>
          <w:sz w:val="28"/>
        </w:rPr>
        <w:lastRenderedPageBreak/>
        <w:t xml:space="preserve">Select Dashboard to see all these views on the same page </w:t>
      </w:r>
      <w:r w:rsidR="00C91197" w:rsidRPr="00C91197">
        <w:rPr>
          <w:noProof/>
          <w:sz w:val="28"/>
        </w:rPr>
        <w:drawing>
          <wp:inline distT="0" distB="0" distL="0" distR="0" wp14:anchorId="240FDC76" wp14:editId="209A4296">
            <wp:extent cx="6493510" cy="4129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3510" cy="4129405"/>
                    </a:xfrm>
                    <a:prstGeom prst="rect">
                      <a:avLst/>
                    </a:prstGeom>
                  </pic:spPr>
                </pic:pic>
              </a:graphicData>
            </a:graphic>
          </wp:inline>
        </w:drawing>
      </w:r>
    </w:p>
    <w:p w14:paraId="26BE1866" w14:textId="77777777" w:rsidR="001B0E6D" w:rsidRDefault="001B0E6D" w:rsidP="001B0E6D">
      <w:pPr>
        <w:pStyle w:val="ListParagraph"/>
      </w:pPr>
    </w:p>
    <w:p w14:paraId="65BACF34" w14:textId="77777777" w:rsidR="001B0E6D" w:rsidRDefault="001B0E6D" w:rsidP="001B0E6D">
      <w:r>
        <w:br w:type="page"/>
      </w:r>
    </w:p>
    <w:p w14:paraId="4AABE90A" w14:textId="577C622D" w:rsidR="001B0E6D" w:rsidRPr="000D0F69" w:rsidRDefault="001B0E6D" w:rsidP="001B0E6D">
      <w:pPr>
        <w:pStyle w:val="ListParagraph"/>
        <w:numPr>
          <w:ilvl w:val="0"/>
          <w:numId w:val="38"/>
        </w:numPr>
        <w:spacing w:after="0" w:line="240" w:lineRule="auto"/>
        <w:rPr>
          <w:sz w:val="28"/>
        </w:rPr>
      </w:pPr>
      <w:r w:rsidRPr="000D0F69">
        <w:rPr>
          <w:sz w:val="28"/>
        </w:rPr>
        <w:lastRenderedPageBreak/>
        <w:t>Go back to the Experiments launch page and run again with different values</w:t>
      </w:r>
      <w:r w:rsidR="00100B60">
        <w:rPr>
          <w:sz w:val="28"/>
        </w:rPr>
        <w:t xml:space="preserve"> (“Restart from Last Checkpoint”)</w:t>
      </w:r>
    </w:p>
    <w:p w14:paraId="4017F4BB" w14:textId="77777777" w:rsidR="001B0E6D" w:rsidRPr="000D0F69" w:rsidRDefault="001B0E6D" w:rsidP="001B0E6D">
      <w:pPr>
        <w:pStyle w:val="ListParagraph"/>
        <w:numPr>
          <w:ilvl w:val="1"/>
          <w:numId w:val="38"/>
        </w:numPr>
        <w:spacing w:after="0" w:line="240" w:lineRule="auto"/>
        <w:rPr>
          <w:sz w:val="28"/>
        </w:rPr>
      </w:pPr>
      <w:r w:rsidRPr="000D0F69">
        <w:rPr>
          <w:sz w:val="28"/>
        </w:rPr>
        <w:t xml:space="preserve">What if you increase </w:t>
      </w:r>
      <w:proofErr w:type="gramStart"/>
      <w:r w:rsidRPr="000D0F69">
        <w:rPr>
          <w:sz w:val="28"/>
        </w:rPr>
        <w:t>Accuracy</w:t>
      </w:r>
      <w:proofErr w:type="gramEnd"/>
    </w:p>
    <w:p w14:paraId="72148A70" w14:textId="77777777" w:rsidR="001B0E6D" w:rsidRPr="000D0F69" w:rsidRDefault="001B0E6D" w:rsidP="001B0E6D">
      <w:pPr>
        <w:pStyle w:val="ListParagraph"/>
        <w:numPr>
          <w:ilvl w:val="1"/>
          <w:numId w:val="38"/>
        </w:numPr>
        <w:spacing w:after="0" w:line="240" w:lineRule="auto"/>
        <w:rPr>
          <w:sz w:val="28"/>
        </w:rPr>
      </w:pPr>
      <w:r w:rsidRPr="000D0F69">
        <w:rPr>
          <w:sz w:val="28"/>
        </w:rPr>
        <w:t xml:space="preserve">What if you increase </w:t>
      </w:r>
      <w:proofErr w:type="gramStart"/>
      <w:r w:rsidRPr="000D0F69">
        <w:rPr>
          <w:sz w:val="28"/>
        </w:rPr>
        <w:t>Time</w:t>
      </w:r>
      <w:proofErr w:type="gramEnd"/>
    </w:p>
    <w:p w14:paraId="190FE918" w14:textId="77777777" w:rsidR="001B0E6D" w:rsidRPr="000D0F69" w:rsidRDefault="001B0E6D" w:rsidP="001B0E6D">
      <w:pPr>
        <w:pStyle w:val="ListParagraph"/>
        <w:numPr>
          <w:ilvl w:val="1"/>
          <w:numId w:val="38"/>
        </w:numPr>
        <w:spacing w:after="0" w:line="240" w:lineRule="auto"/>
        <w:rPr>
          <w:sz w:val="28"/>
        </w:rPr>
      </w:pPr>
      <w:r w:rsidRPr="000D0F69">
        <w:rPr>
          <w:sz w:val="28"/>
        </w:rPr>
        <w:t xml:space="preserve">What is the effect of increasing </w:t>
      </w:r>
      <w:proofErr w:type="gramStart"/>
      <w:r w:rsidRPr="000D0F69">
        <w:rPr>
          <w:sz w:val="28"/>
        </w:rPr>
        <w:t>Interpretability</w:t>
      </w:r>
      <w:proofErr w:type="gramEnd"/>
      <w:r w:rsidRPr="000D0F69">
        <w:rPr>
          <w:sz w:val="28"/>
        </w:rPr>
        <w:t xml:space="preserve"> </w:t>
      </w:r>
    </w:p>
    <w:p w14:paraId="126E01AF" w14:textId="28BF4247" w:rsidR="001B0E6D" w:rsidRDefault="00100B60" w:rsidP="001B0E6D">
      <w:pPr>
        <w:pStyle w:val="ListParagraph"/>
        <w:ind w:left="0"/>
      </w:pPr>
      <w:r w:rsidRPr="00100B60">
        <w:rPr>
          <w:noProof/>
        </w:rPr>
        <w:drawing>
          <wp:inline distT="0" distB="0" distL="0" distR="0" wp14:anchorId="4C5E771B" wp14:editId="42704473">
            <wp:extent cx="6493510" cy="2374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3510" cy="2374900"/>
                    </a:xfrm>
                    <a:prstGeom prst="rect">
                      <a:avLst/>
                    </a:prstGeom>
                  </pic:spPr>
                </pic:pic>
              </a:graphicData>
            </a:graphic>
          </wp:inline>
        </w:drawing>
      </w:r>
    </w:p>
    <w:p w14:paraId="21434063" w14:textId="77777777" w:rsidR="001B0E6D" w:rsidRDefault="001B0E6D" w:rsidP="001B0E6D">
      <w:pPr>
        <w:pStyle w:val="ListParagraph"/>
      </w:pPr>
    </w:p>
    <w:p w14:paraId="2C09D714" w14:textId="47EE09C9" w:rsidR="001B0E6D" w:rsidRDefault="00100B60" w:rsidP="001B0E6D">
      <w:pPr>
        <w:pStyle w:val="ListParagraph"/>
        <w:ind w:left="1440" w:right="288"/>
      </w:pPr>
      <w:r w:rsidRPr="00100B60">
        <w:rPr>
          <w:noProof/>
        </w:rPr>
        <w:drawing>
          <wp:inline distT="0" distB="0" distL="0" distR="0" wp14:anchorId="11FA41C2" wp14:editId="3C75C96D">
            <wp:extent cx="4381995" cy="17041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6031" cy="1721234"/>
                    </a:xfrm>
                    <a:prstGeom prst="rect">
                      <a:avLst/>
                    </a:prstGeom>
                  </pic:spPr>
                </pic:pic>
              </a:graphicData>
            </a:graphic>
          </wp:inline>
        </w:drawing>
      </w:r>
    </w:p>
    <w:p w14:paraId="108CEE30" w14:textId="0DBD2408" w:rsidR="001B0E6D" w:rsidRDefault="001B0E6D" w:rsidP="001B0E6D">
      <w:pPr>
        <w:pStyle w:val="ListParagraph"/>
      </w:pPr>
    </w:p>
    <w:p w14:paraId="2C1BFAAF" w14:textId="124CF054" w:rsidR="00100B60" w:rsidRDefault="00100B60" w:rsidP="001B0E6D">
      <w:pPr>
        <w:pStyle w:val="ListParagraph"/>
      </w:pPr>
    </w:p>
    <w:p w14:paraId="2CAC842F" w14:textId="7157C55B" w:rsidR="00100B60" w:rsidRDefault="00100B60" w:rsidP="001B0E6D">
      <w:pPr>
        <w:pStyle w:val="ListParagraph"/>
      </w:pPr>
    </w:p>
    <w:p w14:paraId="4F3B1C6F" w14:textId="29BEA937" w:rsidR="00100B60" w:rsidRDefault="00100B60" w:rsidP="001B0E6D">
      <w:pPr>
        <w:pStyle w:val="ListParagraph"/>
      </w:pPr>
    </w:p>
    <w:p w14:paraId="126E631F" w14:textId="2FDD6252" w:rsidR="00100B60" w:rsidRDefault="00100B60" w:rsidP="001B0E6D">
      <w:pPr>
        <w:pStyle w:val="ListParagraph"/>
      </w:pPr>
    </w:p>
    <w:p w14:paraId="5B11B742" w14:textId="51B04627" w:rsidR="00100B60" w:rsidRDefault="00100B60" w:rsidP="001B0E6D">
      <w:pPr>
        <w:pStyle w:val="ListParagraph"/>
      </w:pPr>
    </w:p>
    <w:p w14:paraId="72802493" w14:textId="39081683" w:rsidR="00100B60" w:rsidRDefault="00100B60" w:rsidP="001B0E6D">
      <w:pPr>
        <w:pStyle w:val="ListParagraph"/>
      </w:pPr>
    </w:p>
    <w:p w14:paraId="065463DA" w14:textId="6E8767E0" w:rsidR="00100B60" w:rsidRDefault="00100B60" w:rsidP="001B0E6D">
      <w:pPr>
        <w:pStyle w:val="ListParagraph"/>
      </w:pPr>
    </w:p>
    <w:p w14:paraId="5BA8F9BB" w14:textId="7C81506C" w:rsidR="00100B60" w:rsidRDefault="00100B60" w:rsidP="001B0E6D">
      <w:pPr>
        <w:pStyle w:val="ListParagraph"/>
      </w:pPr>
    </w:p>
    <w:p w14:paraId="07F7491B" w14:textId="34BC4CAD" w:rsidR="00100B60" w:rsidRDefault="00100B60" w:rsidP="001B0E6D">
      <w:pPr>
        <w:pStyle w:val="ListParagraph"/>
      </w:pPr>
    </w:p>
    <w:p w14:paraId="36D667B5" w14:textId="5A5562F1" w:rsidR="00100B60" w:rsidRDefault="00100B60" w:rsidP="001B0E6D">
      <w:pPr>
        <w:pStyle w:val="ListParagraph"/>
      </w:pPr>
    </w:p>
    <w:p w14:paraId="18C1AFBD" w14:textId="597FA69F" w:rsidR="00100B60" w:rsidRDefault="00100B60" w:rsidP="001B0E6D">
      <w:pPr>
        <w:pStyle w:val="ListParagraph"/>
      </w:pPr>
    </w:p>
    <w:p w14:paraId="11280E1C" w14:textId="48B214AC" w:rsidR="00100B60" w:rsidRDefault="00100B60" w:rsidP="001B0E6D">
      <w:pPr>
        <w:pStyle w:val="ListParagraph"/>
      </w:pPr>
    </w:p>
    <w:p w14:paraId="72CFF5C7" w14:textId="2F14D7B1" w:rsidR="00100B60" w:rsidRDefault="00100B60" w:rsidP="001B0E6D">
      <w:pPr>
        <w:pStyle w:val="ListParagraph"/>
      </w:pPr>
    </w:p>
    <w:p w14:paraId="4DA379A4" w14:textId="137E6857" w:rsidR="00100B60" w:rsidRDefault="00100B60" w:rsidP="001B0E6D">
      <w:pPr>
        <w:pStyle w:val="ListParagraph"/>
      </w:pPr>
    </w:p>
    <w:p w14:paraId="73758A53" w14:textId="77777777" w:rsidR="00100B60" w:rsidRDefault="00100B60" w:rsidP="001B0E6D">
      <w:pPr>
        <w:pStyle w:val="ListParagraph"/>
      </w:pPr>
    </w:p>
    <w:p w14:paraId="099A6BB3" w14:textId="77777777" w:rsidR="001B0E6D" w:rsidRDefault="001B0E6D" w:rsidP="001B0E6D">
      <w:pPr>
        <w:pStyle w:val="ListParagraph"/>
        <w:numPr>
          <w:ilvl w:val="2"/>
          <w:numId w:val="38"/>
        </w:numPr>
      </w:pPr>
      <w:r>
        <w:lastRenderedPageBreak/>
        <w:t>Note how one change updates multiple settings</w:t>
      </w:r>
    </w:p>
    <w:p w14:paraId="042277B7" w14:textId="77777777" w:rsidR="001B0E6D" w:rsidRDefault="001B0E6D" w:rsidP="001B0E6D">
      <w:pPr>
        <w:ind w:left="1440" w:firstLine="720"/>
      </w:pPr>
      <w:r w:rsidRPr="006303A5">
        <w:rPr>
          <w:noProof/>
        </w:rPr>
        <w:drawing>
          <wp:inline distT="0" distB="0" distL="0" distR="0" wp14:anchorId="5809C653" wp14:editId="0A0A3AC4">
            <wp:extent cx="2968835" cy="350681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3875" cy="3536387"/>
                    </a:xfrm>
                    <a:prstGeom prst="rect">
                      <a:avLst/>
                    </a:prstGeom>
                  </pic:spPr>
                </pic:pic>
              </a:graphicData>
            </a:graphic>
          </wp:inline>
        </w:drawing>
      </w:r>
    </w:p>
    <w:p w14:paraId="3957581C" w14:textId="77777777" w:rsidR="001B0E6D" w:rsidRDefault="001B0E6D" w:rsidP="001B0E6D"/>
    <w:p w14:paraId="03DD494B" w14:textId="77777777" w:rsidR="00100B60" w:rsidRDefault="001B0E6D" w:rsidP="00100B60">
      <w:pPr>
        <w:pStyle w:val="ListParagraph"/>
        <w:numPr>
          <w:ilvl w:val="0"/>
          <w:numId w:val="38"/>
        </w:numPr>
        <w:spacing w:before="80"/>
      </w:pPr>
      <w:r>
        <w:t>Launch your experiment again and view the “Expert Setting”</w:t>
      </w:r>
      <w:r w:rsidRPr="00093D47">
        <w:rPr>
          <w:noProof/>
        </w:rPr>
        <w:t xml:space="preserve"> </w:t>
      </w:r>
    </w:p>
    <w:p w14:paraId="66DBFF97" w14:textId="6D08C0E7" w:rsidR="001B0E6D" w:rsidRDefault="00100B60" w:rsidP="00100B60">
      <w:pPr>
        <w:spacing w:before="80"/>
        <w:jc w:val="center"/>
      </w:pPr>
      <w:r w:rsidRPr="00100B60">
        <w:rPr>
          <w:noProof/>
        </w:rPr>
        <w:drawing>
          <wp:inline distT="0" distB="0" distL="0" distR="0" wp14:anchorId="609EFFF8" wp14:editId="4ECEC281">
            <wp:extent cx="25654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5400" cy="3111500"/>
                    </a:xfrm>
                    <a:prstGeom prst="rect">
                      <a:avLst/>
                    </a:prstGeom>
                  </pic:spPr>
                </pic:pic>
              </a:graphicData>
            </a:graphic>
          </wp:inline>
        </w:drawing>
      </w:r>
    </w:p>
    <w:p w14:paraId="20E92065" w14:textId="72CB2B7C" w:rsidR="001B0E6D" w:rsidRDefault="001B0E6D" w:rsidP="001B0E6D">
      <w:pPr>
        <w:spacing w:before="80"/>
        <w:ind w:left="180"/>
      </w:pPr>
    </w:p>
    <w:p w14:paraId="2A8C82AF" w14:textId="357131EA" w:rsidR="001B0E6D" w:rsidRDefault="001B0E6D" w:rsidP="001B0E6D">
      <w:pPr>
        <w:pStyle w:val="ListParagraph"/>
        <w:spacing w:before="80"/>
        <w:ind w:left="540"/>
      </w:pPr>
    </w:p>
    <w:p w14:paraId="5294A0C5" w14:textId="2AE87956" w:rsidR="001B0E6D" w:rsidRDefault="001B0E6D" w:rsidP="001B0E6D">
      <w:pPr>
        <w:pStyle w:val="ListParagraph"/>
        <w:spacing w:before="80"/>
        <w:ind w:left="540"/>
      </w:pPr>
    </w:p>
    <w:p w14:paraId="3383B4EE" w14:textId="5EC0DC63" w:rsidR="001B0E6D" w:rsidRDefault="001B0E6D" w:rsidP="001B0E6D">
      <w:pPr>
        <w:pStyle w:val="ListParagraph"/>
        <w:spacing w:before="80"/>
        <w:ind w:left="540"/>
      </w:pPr>
    </w:p>
    <w:p w14:paraId="27D39836" w14:textId="7B8305B6" w:rsidR="001B0E6D" w:rsidRDefault="001B0E6D" w:rsidP="001B0E6D">
      <w:pPr>
        <w:pStyle w:val="ListParagraph"/>
        <w:spacing w:before="80"/>
        <w:ind w:left="540"/>
      </w:pPr>
    </w:p>
    <w:p w14:paraId="6C7F1CDD" w14:textId="39856DF6" w:rsidR="001B0E6D" w:rsidRDefault="00100B60" w:rsidP="00100B60">
      <w:pPr>
        <w:pStyle w:val="ListParagraph"/>
        <w:numPr>
          <w:ilvl w:val="0"/>
          <w:numId w:val="38"/>
        </w:numPr>
        <w:spacing w:before="80"/>
      </w:pPr>
      <w:r>
        <w:t xml:space="preserve"> Note additional settings available to Data Scientists and resident Experts.</w:t>
      </w:r>
    </w:p>
    <w:p w14:paraId="3A60E21D" w14:textId="2AD0B81C" w:rsidR="001B0E6D" w:rsidRDefault="00100B60" w:rsidP="001B0E6D">
      <w:pPr>
        <w:pStyle w:val="ListParagraph"/>
        <w:spacing w:before="80"/>
        <w:ind w:left="540"/>
      </w:pPr>
      <w:r w:rsidRPr="00100B60">
        <w:rPr>
          <w:noProof/>
        </w:rPr>
        <w:drawing>
          <wp:inline distT="0" distB="0" distL="0" distR="0" wp14:anchorId="2433E0A4" wp14:editId="753DBE94">
            <wp:extent cx="6096000" cy="3581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6000" cy="3581400"/>
                    </a:xfrm>
                    <a:prstGeom prst="rect">
                      <a:avLst/>
                    </a:prstGeom>
                  </pic:spPr>
                </pic:pic>
              </a:graphicData>
            </a:graphic>
          </wp:inline>
        </w:drawing>
      </w:r>
    </w:p>
    <w:p w14:paraId="32598B99" w14:textId="304D3723" w:rsidR="00100B60" w:rsidRDefault="00100B60" w:rsidP="001B0E6D">
      <w:pPr>
        <w:pStyle w:val="ListParagraph"/>
        <w:spacing w:before="80"/>
        <w:ind w:left="540"/>
      </w:pPr>
    </w:p>
    <w:p w14:paraId="1D49094B" w14:textId="15F631FA" w:rsidR="00100B60" w:rsidRDefault="00100B60" w:rsidP="001B0E6D">
      <w:pPr>
        <w:pStyle w:val="ListParagraph"/>
        <w:spacing w:before="80"/>
        <w:ind w:left="540"/>
      </w:pPr>
    </w:p>
    <w:p w14:paraId="20E81259" w14:textId="0214A199" w:rsidR="00100B60" w:rsidRDefault="00100B60" w:rsidP="001B0E6D">
      <w:pPr>
        <w:pStyle w:val="ListParagraph"/>
        <w:spacing w:before="80"/>
        <w:ind w:left="540"/>
      </w:pPr>
    </w:p>
    <w:p w14:paraId="6C882613" w14:textId="3E298949" w:rsidR="00100B60" w:rsidRDefault="00100B60" w:rsidP="001B0E6D">
      <w:pPr>
        <w:pStyle w:val="ListParagraph"/>
        <w:spacing w:before="80"/>
        <w:ind w:left="540"/>
      </w:pPr>
    </w:p>
    <w:p w14:paraId="5A8492F4" w14:textId="2B0687E3" w:rsidR="00100B60" w:rsidRDefault="00100B60" w:rsidP="001B0E6D">
      <w:pPr>
        <w:pStyle w:val="ListParagraph"/>
        <w:spacing w:before="80"/>
        <w:ind w:left="540"/>
      </w:pPr>
    </w:p>
    <w:p w14:paraId="3497E2DC" w14:textId="41E6F221" w:rsidR="00100B60" w:rsidRDefault="00100B60" w:rsidP="001B0E6D">
      <w:pPr>
        <w:pStyle w:val="ListParagraph"/>
        <w:spacing w:before="80"/>
        <w:ind w:left="540"/>
      </w:pPr>
    </w:p>
    <w:p w14:paraId="53E3BE85" w14:textId="6310C8AF" w:rsidR="00100B60" w:rsidRDefault="00100B60" w:rsidP="001B0E6D">
      <w:pPr>
        <w:pStyle w:val="ListParagraph"/>
        <w:spacing w:before="80"/>
        <w:ind w:left="540"/>
      </w:pPr>
    </w:p>
    <w:p w14:paraId="15EFCFA6" w14:textId="2BFDC043" w:rsidR="00100B60" w:rsidRDefault="00100B60" w:rsidP="001B0E6D">
      <w:pPr>
        <w:pStyle w:val="ListParagraph"/>
        <w:spacing w:before="80"/>
        <w:ind w:left="540"/>
      </w:pPr>
    </w:p>
    <w:p w14:paraId="40C5A394" w14:textId="79214B6A" w:rsidR="00100B60" w:rsidRDefault="00100B60" w:rsidP="001B0E6D">
      <w:pPr>
        <w:pStyle w:val="ListParagraph"/>
        <w:spacing w:before="80"/>
        <w:ind w:left="540"/>
      </w:pPr>
    </w:p>
    <w:p w14:paraId="0D571BDE" w14:textId="5CC52D26" w:rsidR="00100B60" w:rsidRDefault="00100B60" w:rsidP="001B0E6D">
      <w:pPr>
        <w:pStyle w:val="ListParagraph"/>
        <w:spacing w:before="80"/>
        <w:ind w:left="540"/>
      </w:pPr>
    </w:p>
    <w:p w14:paraId="1361EE8A" w14:textId="150FF597" w:rsidR="00100B60" w:rsidRDefault="00100B60" w:rsidP="001B0E6D">
      <w:pPr>
        <w:pStyle w:val="ListParagraph"/>
        <w:spacing w:before="80"/>
        <w:ind w:left="540"/>
      </w:pPr>
    </w:p>
    <w:p w14:paraId="204D691D" w14:textId="54C64D68" w:rsidR="00100B60" w:rsidRDefault="00100B60" w:rsidP="001B0E6D">
      <w:pPr>
        <w:pStyle w:val="ListParagraph"/>
        <w:spacing w:before="80"/>
        <w:ind w:left="540"/>
      </w:pPr>
    </w:p>
    <w:p w14:paraId="569480BF" w14:textId="1A1C03CB" w:rsidR="00100B60" w:rsidRDefault="00100B60" w:rsidP="001B0E6D">
      <w:pPr>
        <w:pStyle w:val="ListParagraph"/>
        <w:spacing w:before="80"/>
        <w:ind w:left="540"/>
      </w:pPr>
    </w:p>
    <w:p w14:paraId="3FCA4582" w14:textId="77777777" w:rsidR="00100B60" w:rsidRDefault="00100B60" w:rsidP="001B0E6D">
      <w:pPr>
        <w:pStyle w:val="ListParagraph"/>
        <w:spacing w:before="80"/>
        <w:ind w:left="540"/>
      </w:pPr>
    </w:p>
    <w:p w14:paraId="3E79FF2C" w14:textId="693F0E3A" w:rsidR="00100B60" w:rsidRDefault="00100B60" w:rsidP="001B0E6D">
      <w:pPr>
        <w:pStyle w:val="ListParagraph"/>
        <w:spacing w:before="80"/>
        <w:ind w:left="540"/>
      </w:pPr>
    </w:p>
    <w:p w14:paraId="3311BFB5" w14:textId="4AF4472A" w:rsidR="00100B60" w:rsidRDefault="00100B60" w:rsidP="001B0E6D">
      <w:pPr>
        <w:pStyle w:val="ListParagraph"/>
        <w:spacing w:before="80"/>
        <w:ind w:left="540"/>
      </w:pPr>
    </w:p>
    <w:p w14:paraId="185AE9E1" w14:textId="5227E941" w:rsidR="00100B60" w:rsidRDefault="00100B60" w:rsidP="001B0E6D">
      <w:pPr>
        <w:pStyle w:val="ListParagraph"/>
        <w:spacing w:before="80"/>
        <w:ind w:left="540"/>
      </w:pPr>
    </w:p>
    <w:p w14:paraId="602C437E" w14:textId="3FE67CED" w:rsidR="003E659F" w:rsidRDefault="003E659F" w:rsidP="001B0E6D">
      <w:pPr>
        <w:pStyle w:val="ListParagraph"/>
        <w:spacing w:before="80"/>
        <w:ind w:left="540"/>
      </w:pPr>
    </w:p>
    <w:p w14:paraId="08536A17" w14:textId="0319AD9B" w:rsidR="003E659F" w:rsidRDefault="003E659F" w:rsidP="001B0E6D">
      <w:pPr>
        <w:pStyle w:val="ListParagraph"/>
        <w:spacing w:before="80"/>
        <w:ind w:left="540"/>
      </w:pPr>
    </w:p>
    <w:p w14:paraId="0B25BE19" w14:textId="41FA6DB2" w:rsidR="003E659F" w:rsidRDefault="003E659F" w:rsidP="001B0E6D">
      <w:pPr>
        <w:pStyle w:val="ListParagraph"/>
        <w:spacing w:before="80"/>
        <w:ind w:left="540"/>
      </w:pPr>
    </w:p>
    <w:p w14:paraId="3F4F215E" w14:textId="77777777" w:rsidR="003E659F" w:rsidRDefault="003E659F" w:rsidP="001B0E6D">
      <w:pPr>
        <w:pStyle w:val="ListParagraph"/>
        <w:spacing w:before="80"/>
        <w:ind w:left="540"/>
      </w:pPr>
    </w:p>
    <w:p w14:paraId="6B7E2BB1" w14:textId="2B25039C" w:rsidR="001B0E6D" w:rsidRPr="000D0F69" w:rsidRDefault="001B0E6D" w:rsidP="001B0E6D">
      <w:pPr>
        <w:ind w:firstLine="720"/>
        <w:rPr>
          <w:b/>
          <w:sz w:val="28"/>
        </w:rPr>
      </w:pPr>
      <w:r w:rsidRPr="000D0F69">
        <w:rPr>
          <w:b/>
          <w:sz w:val="28"/>
        </w:rPr>
        <w:lastRenderedPageBreak/>
        <w:t xml:space="preserve">NOT PART OF THIS LAB ---- ADDITIONAL DETAILS </w:t>
      </w:r>
      <w:r>
        <w:rPr>
          <w:b/>
          <w:sz w:val="28"/>
        </w:rPr>
        <w:t>POTENTIAL</w:t>
      </w:r>
      <w:r w:rsidRPr="000D0F69">
        <w:rPr>
          <w:b/>
          <w:sz w:val="28"/>
        </w:rPr>
        <w:t xml:space="preserve"> DEMO </w:t>
      </w:r>
    </w:p>
    <w:p w14:paraId="625F2760" w14:textId="77777777" w:rsidR="001B0E6D" w:rsidRDefault="001B0E6D" w:rsidP="001B0E6D">
      <w:pPr>
        <w:pStyle w:val="ListParagraph"/>
        <w:numPr>
          <w:ilvl w:val="0"/>
          <w:numId w:val="38"/>
        </w:numPr>
        <w:ind w:left="720"/>
      </w:pPr>
      <w:r>
        <w:t xml:space="preserve">Deploying your model </w:t>
      </w:r>
    </w:p>
    <w:p w14:paraId="7776744D" w14:textId="77777777" w:rsidR="001B0E6D" w:rsidRDefault="001B0E6D" w:rsidP="001B0E6D">
      <w:pPr>
        <w:ind w:left="360"/>
      </w:pPr>
      <w:r>
        <w:t>Look at options for PY_CLIENT and MOJO2-RUNTIME from the menus</w:t>
      </w:r>
    </w:p>
    <w:p w14:paraId="1658936E" w14:textId="77777777" w:rsidR="001B0E6D" w:rsidRDefault="001B0E6D" w:rsidP="001B0E6D">
      <w:pPr>
        <w:ind w:left="360"/>
      </w:pPr>
      <w:r w:rsidRPr="00800B38">
        <w:rPr>
          <w:noProof/>
        </w:rPr>
        <w:drawing>
          <wp:inline distT="0" distB="0" distL="0" distR="0" wp14:anchorId="2D5EDE90" wp14:editId="2B8D0FA8">
            <wp:extent cx="6096000" cy="3766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000" cy="3766185"/>
                    </a:xfrm>
                    <a:prstGeom prst="rect">
                      <a:avLst/>
                    </a:prstGeom>
                  </pic:spPr>
                </pic:pic>
              </a:graphicData>
            </a:graphic>
          </wp:inline>
        </w:drawing>
      </w:r>
    </w:p>
    <w:p w14:paraId="5F1C9456" w14:textId="77777777" w:rsidR="001B0E6D" w:rsidRDefault="001B0E6D" w:rsidP="001B0E6D"/>
    <w:p w14:paraId="66739BFA" w14:textId="77777777" w:rsidR="001B0E6D" w:rsidRDefault="001B0E6D" w:rsidP="001B0E6D">
      <w:pPr>
        <w:pStyle w:val="ListParagraph"/>
      </w:pPr>
    </w:p>
    <w:p w14:paraId="7C33C5DF" w14:textId="77777777" w:rsidR="001B0E6D" w:rsidRDefault="001B0E6D" w:rsidP="001B0E6D">
      <w:pPr>
        <w:pStyle w:val="ListParagraph"/>
      </w:pPr>
      <w:r w:rsidRPr="00183B87">
        <w:rPr>
          <w:noProof/>
        </w:rPr>
        <w:drawing>
          <wp:inline distT="0" distB="0" distL="0" distR="0" wp14:anchorId="5D9E7599" wp14:editId="2312590F">
            <wp:extent cx="3242488" cy="1427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8464" cy="1434312"/>
                    </a:xfrm>
                    <a:prstGeom prst="rect">
                      <a:avLst/>
                    </a:prstGeom>
                  </pic:spPr>
                </pic:pic>
              </a:graphicData>
            </a:graphic>
          </wp:inline>
        </w:drawing>
      </w:r>
    </w:p>
    <w:p w14:paraId="693AE61C" w14:textId="77777777" w:rsidR="001B0E6D" w:rsidRDefault="001B0E6D" w:rsidP="001B0E6D">
      <w:pPr>
        <w:pStyle w:val="ListParagraph"/>
      </w:pPr>
    </w:p>
    <w:p w14:paraId="139AA1CE" w14:textId="77777777" w:rsidR="001B0E6D" w:rsidRDefault="001B0E6D" w:rsidP="001B0E6D">
      <w:pPr>
        <w:pStyle w:val="ListParagraph"/>
      </w:pPr>
    </w:p>
    <w:p w14:paraId="2E3E2950" w14:textId="77777777" w:rsidR="001B0E6D" w:rsidRDefault="001B0E6D" w:rsidP="001B0E6D">
      <w:pPr>
        <w:pStyle w:val="ListParagraph"/>
      </w:pPr>
    </w:p>
    <w:p w14:paraId="21C3B4DC" w14:textId="77777777" w:rsidR="001B0E6D" w:rsidRDefault="001B0E6D" w:rsidP="001B0E6D">
      <w:pPr>
        <w:pStyle w:val="ListParagraph"/>
      </w:pPr>
    </w:p>
    <w:p w14:paraId="6BFE2ABE" w14:textId="4ED837A1" w:rsidR="001B0E6D" w:rsidRDefault="001B0E6D" w:rsidP="001B0E6D">
      <w:pPr>
        <w:spacing w:before="80"/>
      </w:pPr>
    </w:p>
    <w:p w14:paraId="57DAFD58" w14:textId="0735FB5A" w:rsidR="00100B60" w:rsidRDefault="00100B60" w:rsidP="001B0E6D">
      <w:pPr>
        <w:spacing w:before="80"/>
      </w:pPr>
    </w:p>
    <w:p w14:paraId="5B47B151" w14:textId="77777777" w:rsidR="00100B60" w:rsidRDefault="00100B60" w:rsidP="001B0E6D">
      <w:pPr>
        <w:spacing w:before="80"/>
      </w:pPr>
      <w:bookmarkStart w:id="0" w:name="_GoBack"/>
      <w:bookmarkEnd w:id="0"/>
    </w:p>
    <w:p w14:paraId="10BABE87" w14:textId="77777777" w:rsidR="001B0E6D" w:rsidRPr="000D0F69" w:rsidRDefault="001B0E6D" w:rsidP="001B0E6D">
      <w:pPr>
        <w:pStyle w:val="ListParagraph"/>
        <w:numPr>
          <w:ilvl w:val="0"/>
          <w:numId w:val="38"/>
        </w:numPr>
        <w:spacing w:before="80"/>
        <w:rPr>
          <w:sz w:val="28"/>
        </w:rPr>
      </w:pPr>
      <w:r w:rsidRPr="000D0F69">
        <w:rPr>
          <w:sz w:val="28"/>
        </w:rPr>
        <w:lastRenderedPageBreak/>
        <w:t>Below the top center menu is a series of selections:</w:t>
      </w:r>
    </w:p>
    <w:p w14:paraId="672BEC20" w14:textId="77777777" w:rsidR="001B0E6D" w:rsidRDefault="001B0E6D" w:rsidP="001B0E6D">
      <w:pPr>
        <w:spacing w:before="80"/>
        <w:ind w:left="180"/>
      </w:pPr>
      <w:r>
        <w:rPr>
          <w:noProof/>
        </w:rPr>
        <w:drawing>
          <wp:inline distT="0" distB="0" distL="0" distR="0" wp14:anchorId="11EF4C33" wp14:editId="244AF966">
            <wp:extent cx="3873500" cy="1447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enter_menu_5_other.png"/>
                    <pic:cNvPicPr/>
                  </pic:nvPicPr>
                  <pic:blipFill>
                    <a:blip r:embed="rId62">
                      <a:extLst>
                        <a:ext uri="{28A0092B-C50C-407E-A947-70E740481C1C}">
                          <a14:useLocalDpi xmlns:a14="http://schemas.microsoft.com/office/drawing/2010/main" val="0"/>
                        </a:ext>
                      </a:extLst>
                    </a:blip>
                    <a:stretch>
                      <a:fillRect/>
                    </a:stretch>
                  </pic:blipFill>
                  <pic:spPr>
                    <a:xfrm>
                      <a:off x="0" y="0"/>
                      <a:ext cx="3873500" cy="1447800"/>
                    </a:xfrm>
                    <a:prstGeom prst="rect">
                      <a:avLst/>
                    </a:prstGeom>
                  </pic:spPr>
                </pic:pic>
              </a:graphicData>
            </a:graphic>
          </wp:inline>
        </w:drawing>
      </w:r>
    </w:p>
    <w:p w14:paraId="1B0E727A" w14:textId="77777777" w:rsidR="001B0E6D" w:rsidRDefault="001B0E6D" w:rsidP="001B0E6D">
      <w:pPr>
        <w:spacing w:before="80"/>
      </w:pPr>
      <w:r>
        <w:t xml:space="preserve">The most important of these is taking the built scoring model in these experiments which can then be used by other services. These would transform a testing experiment into a production model. There are two services available. </w:t>
      </w:r>
    </w:p>
    <w:p w14:paraId="144A668C" w14:textId="77777777" w:rsidR="001B0E6D" w:rsidRDefault="001B0E6D" w:rsidP="001B0E6D">
      <w:pPr>
        <w:pStyle w:val="ListParagraph"/>
        <w:numPr>
          <w:ilvl w:val="0"/>
          <w:numId w:val="39"/>
        </w:numPr>
        <w:spacing w:before="80"/>
      </w:pPr>
      <w:proofErr w:type="spellStart"/>
      <w:r>
        <w:t>Phython</w:t>
      </w:r>
      <w:proofErr w:type="spellEnd"/>
      <w:r>
        <w:t xml:space="preserve"> Scoring Model. These models are currently only deployable to Lintel (Linux x86) environments. </w:t>
      </w:r>
      <w:proofErr w:type="gramStart"/>
      <w:r>
        <w:t>So</w:t>
      </w:r>
      <w:proofErr w:type="gramEnd"/>
      <w:r>
        <w:t xml:space="preserve"> you could prototype and experiment with Driverless AI on POWER and deploy to Lintel.</w:t>
      </w:r>
    </w:p>
    <w:p w14:paraId="054CD37E" w14:textId="77777777" w:rsidR="001B0E6D" w:rsidRDefault="001B0E6D" w:rsidP="001B0E6D">
      <w:pPr>
        <w:pStyle w:val="ListParagraph"/>
        <w:numPr>
          <w:ilvl w:val="0"/>
          <w:numId w:val="39"/>
        </w:numPr>
        <w:spacing w:before="80"/>
      </w:pPr>
      <w:r>
        <w:t>MOJO Scoring Model. This is a Java Object Model and is built into a Java jar file. This model can be deployed to POWER or x86, anything supporting Java.</w:t>
      </w:r>
    </w:p>
    <w:p w14:paraId="6F5A38F3" w14:textId="77777777" w:rsidR="001B0E6D" w:rsidRDefault="001B0E6D" w:rsidP="001B0E6D">
      <w:pPr>
        <w:spacing w:before="80"/>
      </w:pPr>
      <w:r>
        <w:t>We will build a MOJO model and test it. First, Select the Build MOJO Scoring Pipeline. This will take a minute or two.</w:t>
      </w:r>
    </w:p>
    <w:p w14:paraId="7347BA9C" w14:textId="77777777" w:rsidR="001B0E6D" w:rsidRDefault="001B0E6D" w:rsidP="001B0E6D">
      <w:pPr>
        <w:spacing w:before="80"/>
      </w:pPr>
      <w:r>
        <w:t xml:space="preserve">Select “Log” on the </w:t>
      </w:r>
      <w:proofErr w:type="gramStart"/>
      <w:r>
        <w:t>right hand</w:t>
      </w:r>
      <w:proofErr w:type="gramEnd"/>
      <w:r>
        <w:t xml:space="preserve"> side of the H2O dashboard. You should see something like this:</w:t>
      </w:r>
    </w:p>
    <w:p w14:paraId="21CEE816" w14:textId="77777777" w:rsidR="001B0E6D" w:rsidRPr="00613D43" w:rsidRDefault="001B0E6D" w:rsidP="001B0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US"/>
        </w:rPr>
      </w:pPr>
      <w:r>
        <w:rPr>
          <w:rFonts w:ascii="Courier New" w:eastAsia="Times New Roman" w:hAnsi="Courier New" w:cs="Courier New"/>
          <w:color w:val="CCCCCC"/>
          <w:sz w:val="20"/>
          <w:szCs w:val="20"/>
          <w:lang w:eastAsia="en-US"/>
        </w:rPr>
        <w:t xml:space="preserve">2018-10-09 19:43:10 </w:t>
      </w:r>
      <w:r w:rsidRPr="00613D43">
        <w:rPr>
          <w:rFonts w:ascii="Courier New" w:eastAsia="Times New Roman" w:hAnsi="Courier New" w:cs="Courier New"/>
          <w:b/>
          <w:bCs/>
          <w:color w:val="BBC605"/>
          <w:sz w:val="20"/>
          <w:szCs w:val="20"/>
          <w:lang w:eastAsia="en-US"/>
        </w:rPr>
        <w:t>INFO</w:t>
      </w:r>
      <w:r w:rsidRPr="00613D43">
        <w:rPr>
          <w:rFonts w:ascii="Courier New" w:eastAsia="Times New Roman" w:hAnsi="Courier New" w:cs="Courier New"/>
          <w:color w:val="CCCCCC"/>
          <w:sz w:val="20"/>
          <w:szCs w:val="20"/>
          <w:lang w:eastAsia="en-US"/>
        </w:rPr>
        <w:t xml:space="preserve">   :</w:t>
      </w:r>
      <w:r w:rsidRPr="00613D43">
        <w:rPr>
          <w:rFonts w:ascii="Courier New" w:eastAsia="Times New Roman" w:hAnsi="Courier New" w:cs="Courier New"/>
          <w:sz w:val="20"/>
          <w:szCs w:val="20"/>
          <w:lang w:eastAsia="en-US"/>
        </w:rPr>
        <w:t xml:space="preserve"> Creating MOJO pipeline in </w:t>
      </w:r>
      <w:r w:rsidRPr="00613D43">
        <w:rPr>
          <w:rFonts w:ascii="Courier New" w:eastAsia="Times New Roman" w:hAnsi="Courier New" w:cs="Courier New"/>
          <w:b/>
          <w:sz w:val="20"/>
          <w:szCs w:val="20"/>
          <w:lang w:eastAsia="en-US"/>
        </w:rPr>
        <w:t>'/opt/h2oai/dai/./tmp/h2oai_experiment_fikeciti/mojo_pipeline</w:t>
      </w:r>
      <w:r w:rsidRPr="00613D43">
        <w:rPr>
          <w:rFonts w:ascii="Courier New" w:eastAsia="Times New Roman" w:hAnsi="Courier New" w:cs="Courier New"/>
          <w:sz w:val="20"/>
          <w:szCs w:val="20"/>
          <w:lang w:eastAsia="en-US"/>
        </w:rPr>
        <w:t>'...</w:t>
      </w:r>
    </w:p>
    <w:p w14:paraId="19AA5FBF" w14:textId="77777777" w:rsidR="001B0E6D" w:rsidRPr="00613D43" w:rsidRDefault="001B0E6D" w:rsidP="001B0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US"/>
        </w:rPr>
      </w:pPr>
      <w:r>
        <w:rPr>
          <w:rFonts w:ascii="Courier New" w:eastAsia="Times New Roman" w:hAnsi="Courier New" w:cs="Courier New"/>
          <w:color w:val="CCCCCC"/>
          <w:sz w:val="20"/>
          <w:szCs w:val="20"/>
          <w:lang w:eastAsia="en-US"/>
        </w:rPr>
        <w:t>2018-10-09 19:43:10</w:t>
      </w:r>
      <w:r w:rsidRPr="00613D43">
        <w:rPr>
          <w:rFonts w:ascii="Courier New" w:eastAsia="Times New Roman" w:hAnsi="Courier New" w:cs="Courier New"/>
          <w:sz w:val="20"/>
          <w:szCs w:val="20"/>
          <w:lang w:eastAsia="en-US"/>
        </w:rPr>
        <w:t xml:space="preserve"> Building MOJO runtime environment...</w:t>
      </w:r>
    </w:p>
    <w:p w14:paraId="3827EE5D" w14:textId="77777777" w:rsidR="001B0E6D" w:rsidRPr="00613D43" w:rsidRDefault="001B0E6D" w:rsidP="001B0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US"/>
        </w:rPr>
      </w:pPr>
      <w:r>
        <w:rPr>
          <w:rFonts w:ascii="Courier New" w:eastAsia="Times New Roman" w:hAnsi="Courier New" w:cs="Courier New"/>
          <w:color w:val="CCCCCC"/>
          <w:sz w:val="20"/>
          <w:szCs w:val="20"/>
          <w:lang w:eastAsia="en-US"/>
        </w:rPr>
        <w:t>2018-10-09 19:43:10</w:t>
      </w:r>
      <w:r w:rsidRPr="00613D43">
        <w:rPr>
          <w:rFonts w:ascii="Courier New" w:eastAsia="Times New Roman" w:hAnsi="Courier New" w:cs="Courier New"/>
          <w:color w:val="CCCCCC"/>
          <w:sz w:val="20"/>
          <w:szCs w:val="20"/>
          <w:lang w:eastAsia="en-US"/>
        </w:rPr>
        <w:t xml:space="preserve"> </w:t>
      </w:r>
      <w:r w:rsidRPr="00613D43">
        <w:rPr>
          <w:rFonts w:ascii="Courier New" w:eastAsia="Times New Roman" w:hAnsi="Courier New" w:cs="Courier New"/>
          <w:b/>
          <w:bCs/>
          <w:color w:val="BBC605"/>
          <w:sz w:val="20"/>
          <w:szCs w:val="20"/>
          <w:lang w:eastAsia="en-US"/>
        </w:rPr>
        <w:t>INFO</w:t>
      </w:r>
      <w:r w:rsidRPr="00613D43">
        <w:rPr>
          <w:rFonts w:ascii="Courier New" w:eastAsia="Times New Roman" w:hAnsi="Courier New" w:cs="Courier New"/>
          <w:color w:val="CCCCCC"/>
          <w:sz w:val="20"/>
          <w:szCs w:val="20"/>
          <w:lang w:eastAsia="en-US"/>
        </w:rPr>
        <w:t xml:space="preserve">   :</w:t>
      </w:r>
      <w:r w:rsidRPr="00613D43">
        <w:rPr>
          <w:rFonts w:ascii="Courier New" w:eastAsia="Times New Roman" w:hAnsi="Courier New" w:cs="Courier New"/>
          <w:sz w:val="20"/>
          <w:szCs w:val="20"/>
          <w:lang w:eastAsia="en-US"/>
        </w:rPr>
        <w:t xml:space="preserve"> Building MOJO...</w:t>
      </w:r>
    </w:p>
    <w:p w14:paraId="6EF046AA" w14:textId="77777777" w:rsidR="001B0E6D" w:rsidRDefault="001B0E6D" w:rsidP="001B0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US"/>
        </w:rPr>
      </w:pPr>
      <w:r w:rsidRPr="00613D43">
        <w:rPr>
          <w:rFonts w:ascii="Courier New" w:eastAsia="Times New Roman" w:hAnsi="Courier New" w:cs="Courier New"/>
          <w:color w:val="CCCCCC"/>
          <w:sz w:val="20"/>
          <w:szCs w:val="20"/>
          <w:lang w:eastAsia="en-US"/>
        </w:rPr>
        <w:t>2018-10-09 19:44:07</w:t>
      </w:r>
      <w:r>
        <w:rPr>
          <w:rFonts w:ascii="Courier New" w:eastAsia="Times New Roman" w:hAnsi="Courier New" w:cs="Courier New"/>
          <w:color w:val="CCCCCC"/>
          <w:sz w:val="20"/>
          <w:szCs w:val="20"/>
          <w:lang w:eastAsia="en-US"/>
        </w:rPr>
        <w:t xml:space="preserve"> </w:t>
      </w:r>
      <w:r w:rsidRPr="00613D43">
        <w:rPr>
          <w:rFonts w:ascii="Courier New" w:eastAsia="Times New Roman" w:hAnsi="Courier New" w:cs="Courier New"/>
          <w:b/>
          <w:bCs/>
          <w:color w:val="BBC605"/>
          <w:sz w:val="20"/>
          <w:szCs w:val="20"/>
          <w:lang w:eastAsia="en-US"/>
        </w:rPr>
        <w:t>INFO</w:t>
      </w:r>
      <w:r w:rsidRPr="00613D43">
        <w:rPr>
          <w:rFonts w:ascii="Courier New" w:eastAsia="Times New Roman" w:hAnsi="Courier New" w:cs="Courier New"/>
          <w:color w:val="CCCCCC"/>
          <w:sz w:val="20"/>
          <w:szCs w:val="20"/>
          <w:lang w:eastAsia="en-US"/>
        </w:rPr>
        <w:t xml:space="preserve">   :</w:t>
      </w:r>
      <w:r w:rsidRPr="00613D43">
        <w:rPr>
          <w:rFonts w:ascii="Courier New" w:eastAsia="Times New Roman" w:hAnsi="Courier New" w:cs="Courier New"/>
          <w:sz w:val="20"/>
          <w:szCs w:val="20"/>
          <w:lang w:eastAsia="en-US"/>
        </w:rPr>
        <w:t xml:space="preserve"> Assembling MOJO pipeline...</w:t>
      </w:r>
    </w:p>
    <w:p w14:paraId="12D3E2A5" w14:textId="77777777" w:rsidR="001B0E6D" w:rsidRPr="00613D43" w:rsidRDefault="001B0E6D" w:rsidP="001B0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US"/>
        </w:rPr>
      </w:pPr>
    </w:p>
    <w:p w14:paraId="65AA8338" w14:textId="77777777" w:rsidR="001B0E6D" w:rsidRDefault="001B0E6D" w:rsidP="001B0E6D">
      <w:pPr>
        <w:spacing w:before="80"/>
      </w:pPr>
      <w:r>
        <w:t>We now know where to look for the model file.</w:t>
      </w:r>
    </w:p>
    <w:p w14:paraId="5978ECC9" w14:textId="77777777" w:rsidR="001B0E6D" w:rsidRPr="000D0F69" w:rsidRDefault="001B0E6D" w:rsidP="001B0E6D">
      <w:pPr>
        <w:pStyle w:val="ListParagraph"/>
        <w:numPr>
          <w:ilvl w:val="0"/>
          <w:numId w:val="38"/>
        </w:numPr>
        <w:spacing w:before="80"/>
        <w:rPr>
          <w:sz w:val="28"/>
          <w:szCs w:val="28"/>
        </w:rPr>
      </w:pPr>
      <w:r w:rsidRPr="000D0F69">
        <w:rPr>
          <w:sz w:val="28"/>
          <w:szCs w:val="28"/>
        </w:rPr>
        <w:t>Log into your docker host with a terminal (use your assigned IP, something like 10.31.204.151)</w:t>
      </w:r>
    </w:p>
    <w:p w14:paraId="0F20B503" w14:textId="77777777" w:rsidR="001B0E6D" w:rsidRPr="000D0F69" w:rsidRDefault="001B0E6D" w:rsidP="001B0E6D">
      <w:pPr>
        <w:pStyle w:val="ListParagraph"/>
        <w:numPr>
          <w:ilvl w:val="0"/>
          <w:numId w:val="38"/>
        </w:numPr>
        <w:spacing w:before="80"/>
        <w:rPr>
          <w:sz w:val="28"/>
          <w:szCs w:val="28"/>
        </w:rPr>
      </w:pPr>
      <w:r w:rsidRPr="000D0F69">
        <w:rPr>
          <w:sz w:val="28"/>
          <w:szCs w:val="28"/>
        </w:rPr>
        <w:t xml:space="preserve"> Determine your docker session by executing: docker </w:t>
      </w:r>
      <w:proofErr w:type="spellStart"/>
      <w:r w:rsidRPr="000D0F69">
        <w:rPr>
          <w:sz w:val="28"/>
          <w:szCs w:val="28"/>
        </w:rPr>
        <w:t>ps</w:t>
      </w:r>
      <w:proofErr w:type="spellEnd"/>
      <w:r w:rsidRPr="000D0F69">
        <w:rPr>
          <w:sz w:val="28"/>
          <w:szCs w:val="28"/>
        </w:rPr>
        <w:t xml:space="preserve"> | grep 88</w:t>
      </w:r>
    </w:p>
    <w:p w14:paraId="74CCED55" w14:textId="77777777" w:rsidR="001B0E6D" w:rsidRPr="000D0F69" w:rsidRDefault="001B0E6D" w:rsidP="001B0E6D">
      <w:pPr>
        <w:pStyle w:val="ListParagraph"/>
        <w:spacing w:before="80"/>
        <w:ind w:left="540"/>
        <w:rPr>
          <w:sz w:val="28"/>
          <w:szCs w:val="28"/>
        </w:rPr>
      </w:pPr>
      <w:r w:rsidRPr="000D0F69">
        <w:rPr>
          <w:sz w:val="28"/>
          <w:szCs w:val="28"/>
        </w:rPr>
        <w:t xml:space="preserve">To identify the CONTAINER </w:t>
      </w:r>
      <w:proofErr w:type="gramStart"/>
      <w:r w:rsidRPr="000D0F69">
        <w:rPr>
          <w:sz w:val="28"/>
          <w:szCs w:val="28"/>
        </w:rPr>
        <w:t>ID</w:t>
      </w:r>
      <w:proofErr w:type="gramEnd"/>
      <w:r w:rsidRPr="000D0F69">
        <w:rPr>
          <w:sz w:val="28"/>
          <w:szCs w:val="28"/>
        </w:rPr>
        <w:t xml:space="preserve"> you are using.</w:t>
      </w:r>
    </w:p>
    <w:p w14:paraId="74B9CD63" w14:textId="77777777" w:rsidR="001B0E6D" w:rsidRPr="00ED638E" w:rsidRDefault="001B0E6D" w:rsidP="001B0E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Courier" w:hAnsi="Courier" w:cs="Menlo"/>
          <w:color w:val="000000"/>
          <w:sz w:val="26"/>
          <w:szCs w:val="26"/>
          <w:lang w:eastAsia="zh-CN"/>
        </w:rPr>
      </w:pPr>
      <w:r w:rsidRPr="00ED638E">
        <w:rPr>
          <w:rFonts w:ascii="Courier" w:hAnsi="Courier" w:cs="Menlo"/>
          <w:color w:val="000000"/>
          <w:sz w:val="26"/>
          <w:szCs w:val="26"/>
          <w:lang w:eastAsia="zh-CN"/>
        </w:rPr>
        <w:t xml:space="preserve">ac922a ~]#  docker </w:t>
      </w:r>
      <w:proofErr w:type="spellStart"/>
      <w:r w:rsidRPr="00ED638E">
        <w:rPr>
          <w:rFonts w:ascii="Courier" w:hAnsi="Courier" w:cs="Menlo"/>
          <w:color w:val="000000"/>
          <w:sz w:val="26"/>
          <w:szCs w:val="26"/>
          <w:lang w:eastAsia="zh-CN"/>
        </w:rPr>
        <w:t>ps</w:t>
      </w:r>
      <w:proofErr w:type="spellEnd"/>
      <w:r w:rsidRPr="00ED638E">
        <w:rPr>
          <w:rFonts w:ascii="Courier" w:hAnsi="Courier" w:cs="Menlo"/>
          <w:color w:val="000000"/>
          <w:sz w:val="26"/>
          <w:szCs w:val="26"/>
          <w:lang w:eastAsia="zh-CN"/>
        </w:rPr>
        <w:t xml:space="preserve"> | more</w:t>
      </w:r>
    </w:p>
    <w:p w14:paraId="17094461" w14:textId="77777777" w:rsidR="001B0E6D" w:rsidRPr="00ED638E" w:rsidRDefault="001B0E6D" w:rsidP="001B0E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Courier" w:hAnsi="Courier" w:cs="Menlo"/>
          <w:color w:val="000000"/>
          <w:sz w:val="20"/>
          <w:szCs w:val="20"/>
          <w:lang w:eastAsia="zh-CN"/>
        </w:rPr>
      </w:pPr>
      <w:r w:rsidRPr="00ED638E">
        <w:rPr>
          <w:rFonts w:ascii="Courier" w:hAnsi="Courier" w:cs="Menlo"/>
          <w:color w:val="000000"/>
          <w:sz w:val="20"/>
          <w:szCs w:val="20"/>
          <w:lang w:eastAsia="zh-CN"/>
        </w:rPr>
        <w:t>CONTAINER ID  IMAGE        PORTS                        NAMES</w:t>
      </w:r>
    </w:p>
    <w:p w14:paraId="599108FD" w14:textId="77777777" w:rsidR="001B0E6D" w:rsidRPr="00ED638E" w:rsidRDefault="001B0E6D" w:rsidP="001B0E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Courier" w:hAnsi="Courier" w:cs="Menlo"/>
          <w:color w:val="000000"/>
          <w:sz w:val="20"/>
          <w:szCs w:val="20"/>
          <w:lang w:eastAsia="zh-CN"/>
        </w:rPr>
      </w:pPr>
      <w:r w:rsidRPr="00ED638E">
        <w:rPr>
          <w:rFonts w:ascii="Courier" w:hAnsi="Courier" w:cs="Menlo"/>
          <w:color w:val="000000"/>
          <w:sz w:val="20"/>
          <w:szCs w:val="20"/>
          <w:lang w:eastAsia="zh-CN"/>
        </w:rPr>
        <w:t xml:space="preserve">f3fb86822c2b  </w:t>
      </w:r>
      <w:proofErr w:type="spellStart"/>
      <w:r w:rsidRPr="00ED638E">
        <w:rPr>
          <w:rFonts w:ascii="Courier" w:hAnsi="Courier" w:cs="Menlo"/>
          <w:color w:val="000000"/>
          <w:sz w:val="20"/>
          <w:szCs w:val="20"/>
          <w:lang w:eastAsia="zh-CN"/>
        </w:rPr>
        <w:t>pai</w:t>
      </w:r>
      <w:proofErr w:type="spellEnd"/>
      <w:r w:rsidRPr="00ED638E">
        <w:rPr>
          <w:rFonts w:ascii="Courier" w:hAnsi="Courier" w:cs="Menlo"/>
          <w:color w:val="000000"/>
          <w:sz w:val="20"/>
          <w:szCs w:val="20"/>
          <w:lang w:eastAsia="zh-CN"/>
        </w:rPr>
        <w:t xml:space="preserve">          0.0.0.0:8801-&gt;8890/</w:t>
      </w:r>
      <w:proofErr w:type="spellStart"/>
      <w:r w:rsidRPr="00ED638E">
        <w:rPr>
          <w:rFonts w:ascii="Courier" w:hAnsi="Courier" w:cs="Menlo"/>
          <w:color w:val="000000"/>
          <w:sz w:val="20"/>
          <w:szCs w:val="20"/>
          <w:lang w:eastAsia="zh-CN"/>
        </w:rPr>
        <w:t>tcp</w:t>
      </w:r>
      <w:proofErr w:type="spellEnd"/>
      <w:r w:rsidRPr="00ED638E">
        <w:rPr>
          <w:rFonts w:ascii="Courier" w:hAnsi="Courier" w:cs="Menlo"/>
          <w:color w:val="000000"/>
          <w:sz w:val="20"/>
          <w:szCs w:val="20"/>
          <w:lang w:eastAsia="zh-CN"/>
        </w:rPr>
        <w:t xml:space="preserve">       team01</w:t>
      </w:r>
    </w:p>
    <w:p w14:paraId="2C12C441" w14:textId="77777777" w:rsidR="001B0E6D" w:rsidRPr="00ED638E" w:rsidRDefault="001B0E6D" w:rsidP="001B0E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Courier" w:hAnsi="Courier" w:cs="Menlo"/>
          <w:color w:val="000000"/>
          <w:sz w:val="20"/>
          <w:szCs w:val="20"/>
          <w:lang w:eastAsia="zh-CN"/>
        </w:rPr>
      </w:pPr>
      <w:r w:rsidRPr="00ED638E">
        <w:rPr>
          <w:rFonts w:ascii="Courier" w:hAnsi="Courier" w:cs="Menlo"/>
          <w:b/>
          <w:color w:val="FF0000"/>
          <w:sz w:val="20"/>
          <w:szCs w:val="20"/>
          <w:lang w:eastAsia="zh-CN"/>
        </w:rPr>
        <w:t>5adf5040f100</w:t>
      </w:r>
      <w:r w:rsidRPr="00ED638E">
        <w:rPr>
          <w:rFonts w:ascii="Courier" w:hAnsi="Courier" w:cs="Menlo"/>
          <w:color w:val="000000"/>
          <w:sz w:val="20"/>
          <w:szCs w:val="20"/>
          <w:lang w:eastAsia="zh-CN"/>
        </w:rPr>
        <w:t xml:space="preserve">  h2oai/</w:t>
      </w:r>
      <w:proofErr w:type="spellStart"/>
      <w:r w:rsidRPr="00ED638E">
        <w:rPr>
          <w:rFonts w:ascii="Courier" w:hAnsi="Courier" w:cs="Menlo"/>
          <w:color w:val="000000"/>
          <w:sz w:val="20"/>
          <w:szCs w:val="20"/>
          <w:lang w:eastAsia="zh-CN"/>
        </w:rPr>
        <w:t>dai</w:t>
      </w:r>
      <w:proofErr w:type="spellEnd"/>
      <w:proofErr w:type="gramStart"/>
      <w:r w:rsidRPr="00ED638E">
        <w:rPr>
          <w:rFonts w:ascii="Courier" w:hAnsi="Courier" w:cs="Menlo"/>
          <w:color w:val="000000"/>
          <w:sz w:val="20"/>
          <w:szCs w:val="20"/>
          <w:lang w:eastAsia="zh-CN"/>
        </w:rPr>
        <w:t>-..</w:t>
      </w:r>
      <w:proofErr w:type="gramEnd"/>
      <w:r w:rsidRPr="00ED638E">
        <w:rPr>
          <w:rFonts w:ascii="Courier" w:hAnsi="Courier" w:cs="Menlo"/>
          <w:color w:val="000000"/>
          <w:sz w:val="20"/>
          <w:szCs w:val="20"/>
          <w:lang w:eastAsia="zh-CN"/>
        </w:rPr>
        <w:t xml:space="preserve"> 8888/</w:t>
      </w:r>
      <w:proofErr w:type="spellStart"/>
      <w:r w:rsidRPr="00ED638E">
        <w:rPr>
          <w:rFonts w:ascii="Courier" w:hAnsi="Courier" w:cs="Menlo"/>
          <w:color w:val="000000"/>
          <w:sz w:val="20"/>
          <w:szCs w:val="20"/>
          <w:lang w:eastAsia="zh-CN"/>
        </w:rPr>
        <w:t>tcp</w:t>
      </w:r>
      <w:proofErr w:type="spellEnd"/>
      <w:r w:rsidRPr="00ED638E">
        <w:rPr>
          <w:rFonts w:ascii="Courier" w:hAnsi="Courier" w:cs="Menlo"/>
          <w:color w:val="000000"/>
          <w:sz w:val="20"/>
          <w:szCs w:val="20"/>
          <w:lang w:eastAsia="zh-CN"/>
        </w:rPr>
        <w:t>…:12301-&gt;12345/</w:t>
      </w:r>
      <w:proofErr w:type="spellStart"/>
      <w:r w:rsidRPr="00ED638E">
        <w:rPr>
          <w:rFonts w:ascii="Courier" w:hAnsi="Courier" w:cs="Menlo"/>
          <w:color w:val="000000"/>
          <w:sz w:val="20"/>
          <w:szCs w:val="20"/>
          <w:lang w:eastAsia="zh-CN"/>
        </w:rPr>
        <w:t>tcp</w:t>
      </w:r>
      <w:proofErr w:type="spellEnd"/>
      <w:r w:rsidRPr="00ED638E">
        <w:rPr>
          <w:rFonts w:ascii="Courier" w:hAnsi="Courier" w:cs="Menlo"/>
          <w:color w:val="000000"/>
          <w:sz w:val="20"/>
          <w:szCs w:val="20"/>
          <w:lang w:eastAsia="zh-CN"/>
        </w:rPr>
        <w:t xml:space="preserve">   </w:t>
      </w:r>
      <w:proofErr w:type="spellStart"/>
      <w:r w:rsidRPr="00ED638E">
        <w:rPr>
          <w:rFonts w:ascii="Courier" w:hAnsi="Courier" w:cs="Menlo"/>
          <w:color w:val="000000"/>
          <w:sz w:val="20"/>
          <w:szCs w:val="20"/>
          <w:lang w:eastAsia="zh-CN"/>
        </w:rPr>
        <w:t>practical_bell</w:t>
      </w:r>
      <w:proofErr w:type="spellEnd"/>
    </w:p>
    <w:p w14:paraId="66FFAC21" w14:textId="77777777" w:rsidR="001B0E6D" w:rsidRPr="00613D43" w:rsidRDefault="001B0E6D" w:rsidP="001B0E6D">
      <w:pPr>
        <w:spacing w:before="80"/>
        <w:rPr>
          <w:sz w:val="20"/>
          <w:szCs w:val="20"/>
        </w:rPr>
      </w:pPr>
    </w:p>
    <w:p w14:paraId="797B68DE" w14:textId="77777777" w:rsidR="001B0E6D" w:rsidRDefault="001B0E6D" w:rsidP="001B0E6D">
      <w:pPr>
        <w:spacing w:before="80"/>
      </w:pPr>
      <w:r>
        <w:t xml:space="preserve">Look for the Port # for your H2O session. Then look left for the Container ID. For the example above, if your Port is 12301, then your Container ID would be </w:t>
      </w:r>
      <w:r w:rsidRPr="00ED638E">
        <w:rPr>
          <w:rFonts w:ascii="Menlo" w:hAnsi="Menlo" w:cs="Menlo"/>
          <w:b/>
          <w:color w:val="FF0000"/>
          <w:sz w:val="20"/>
          <w:szCs w:val="20"/>
          <w:lang w:eastAsia="zh-CN"/>
        </w:rPr>
        <w:t>5adf5040f100</w:t>
      </w:r>
      <w:r>
        <w:rPr>
          <w:rFonts w:ascii="Menlo" w:hAnsi="Menlo" w:cs="Menlo"/>
          <w:b/>
          <w:color w:val="FF0000"/>
          <w:sz w:val="20"/>
          <w:szCs w:val="20"/>
          <w:lang w:eastAsia="zh-CN"/>
        </w:rPr>
        <w:t>,</w:t>
      </w:r>
    </w:p>
    <w:p w14:paraId="0E7308A8" w14:textId="77777777" w:rsidR="001B0E6D" w:rsidRPr="000D0F69" w:rsidRDefault="001B0E6D" w:rsidP="001B0E6D">
      <w:pPr>
        <w:pStyle w:val="ListParagraph"/>
        <w:numPr>
          <w:ilvl w:val="0"/>
          <w:numId w:val="38"/>
        </w:numPr>
        <w:spacing w:before="80"/>
        <w:rPr>
          <w:sz w:val="28"/>
        </w:rPr>
      </w:pPr>
      <w:r w:rsidRPr="000D0F69">
        <w:rPr>
          <w:sz w:val="28"/>
        </w:rPr>
        <w:lastRenderedPageBreak/>
        <w:t>Log into the docker container</w:t>
      </w:r>
    </w:p>
    <w:p w14:paraId="6E1FE02F" w14:textId="77777777" w:rsidR="001B0E6D" w:rsidRPr="00ED638E" w:rsidRDefault="001B0E6D" w:rsidP="001B0E6D">
      <w:pPr>
        <w:spacing w:before="80"/>
        <w:ind w:left="180"/>
        <w:rPr>
          <w:rFonts w:ascii="Courier" w:hAnsi="Courier"/>
        </w:rPr>
      </w:pPr>
      <w:r w:rsidRPr="00ED638E">
        <w:rPr>
          <w:rFonts w:ascii="Courier" w:hAnsi="Courier"/>
        </w:rPr>
        <w:t>docker login [Container ID]</w:t>
      </w:r>
    </w:p>
    <w:p w14:paraId="57E84C08" w14:textId="77777777" w:rsidR="001B0E6D" w:rsidRPr="000D0F69" w:rsidRDefault="001B0E6D" w:rsidP="001B0E6D">
      <w:pPr>
        <w:pStyle w:val="ListParagraph"/>
        <w:numPr>
          <w:ilvl w:val="0"/>
          <w:numId w:val="38"/>
        </w:numPr>
        <w:spacing w:before="80"/>
        <w:rPr>
          <w:sz w:val="28"/>
        </w:rPr>
      </w:pPr>
      <w:r w:rsidRPr="000D0F69">
        <w:rPr>
          <w:sz w:val="28"/>
        </w:rPr>
        <w:t>Change to the MOJO directory from above</w:t>
      </w:r>
    </w:p>
    <w:p w14:paraId="05B9AA8C" w14:textId="77777777" w:rsidR="001B0E6D" w:rsidRDefault="001B0E6D" w:rsidP="001B0E6D">
      <w:pPr>
        <w:pStyle w:val="ListParagraph"/>
        <w:spacing w:before="80"/>
        <w:ind w:left="540"/>
        <w:rPr>
          <w:rFonts w:ascii="Courier New" w:eastAsia="Times New Roman" w:hAnsi="Courier New" w:cs="Courier New"/>
          <w:b/>
          <w:sz w:val="20"/>
          <w:szCs w:val="20"/>
          <w:lang w:eastAsia="en-US"/>
        </w:rPr>
      </w:pPr>
      <w:r>
        <w:rPr>
          <w:rFonts w:ascii="Courier New" w:eastAsia="Times New Roman" w:hAnsi="Courier New" w:cs="Courier New"/>
          <w:b/>
          <w:sz w:val="20"/>
          <w:szCs w:val="20"/>
          <w:lang w:eastAsia="en-US"/>
        </w:rPr>
        <w:t>cd /</w:t>
      </w:r>
      <w:r w:rsidRPr="00613D43">
        <w:rPr>
          <w:rFonts w:ascii="Courier New" w:eastAsia="Times New Roman" w:hAnsi="Courier New" w:cs="Courier New"/>
          <w:b/>
          <w:sz w:val="20"/>
          <w:szCs w:val="20"/>
          <w:lang w:eastAsia="en-US"/>
        </w:rPr>
        <w:t>opt/h2oai/</w:t>
      </w:r>
      <w:proofErr w:type="spellStart"/>
      <w:r w:rsidRPr="00613D43">
        <w:rPr>
          <w:rFonts w:ascii="Courier New" w:eastAsia="Times New Roman" w:hAnsi="Courier New" w:cs="Courier New"/>
          <w:b/>
          <w:sz w:val="20"/>
          <w:szCs w:val="20"/>
          <w:lang w:eastAsia="en-US"/>
        </w:rPr>
        <w:t>dai</w:t>
      </w:r>
      <w:proofErr w:type="spellEnd"/>
      <w:r w:rsidRPr="00613D43">
        <w:rPr>
          <w:rFonts w:ascii="Courier New" w:eastAsia="Times New Roman" w:hAnsi="Courier New" w:cs="Courier New"/>
          <w:b/>
          <w:sz w:val="20"/>
          <w:szCs w:val="20"/>
          <w:lang w:eastAsia="en-US"/>
        </w:rPr>
        <w:t>/./</w:t>
      </w:r>
      <w:proofErr w:type="spellStart"/>
      <w:r w:rsidRPr="00613D43">
        <w:rPr>
          <w:rFonts w:ascii="Courier New" w:eastAsia="Times New Roman" w:hAnsi="Courier New" w:cs="Courier New"/>
          <w:b/>
          <w:sz w:val="20"/>
          <w:szCs w:val="20"/>
          <w:lang w:eastAsia="en-US"/>
        </w:rPr>
        <w:t>tmp</w:t>
      </w:r>
      <w:proofErr w:type="spellEnd"/>
      <w:r w:rsidRPr="00613D43">
        <w:rPr>
          <w:rFonts w:ascii="Courier New" w:eastAsia="Times New Roman" w:hAnsi="Courier New" w:cs="Courier New"/>
          <w:b/>
          <w:sz w:val="20"/>
          <w:szCs w:val="20"/>
          <w:lang w:eastAsia="en-US"/>
        </w:rPr>
        <w:t>/h2oai_experiment_fikeciti/</w:t>
      </w:r>
      <w:proofErr w:type="spellStart"/>
      <w:r w:rsidRPr="00613D43">
        <w:rPr>
          <w:rFonts w:ascii="Courier New" w:eastAsia="Times New Roman" w:hAnsi="Courier New" w:cs="Courier New"/>
          <w:b/>
          <w:sz w:val="20"/>
          <w:szCs w:val="20"/>
          <w:lang w:eastAsia="en-US"/>
        </w:rPr>
        <w:t>mojo_pipelin</w:t>
      </w:r>
      <w:r>
        <w:rPr>
          <w:rFonts w:ascii="Courier New" w:eastAsia="Times New Roman" w:hAnsi="Courier New" w:cs="Courier New"/>
          <w:b/>
          <w:sz w:val="20"/>
          <w:szCs w:val="20"/>
          <w:lang w:eastAsia="en-US"/>
        </w:rPr>
        <w:t>e</w:t>
      </w:r>
      <w:proofErr w:type="spellEnd"/>
    </w:p>
    <w:p w14:paraId="3ED075F5" w14:textId="77777777" w:rsidR="001B0E6D" w:rsidRDefault="001B0E6D" w:rsidP="001B0E6D">
      <w:pPr>
        <w:pStyle w:val="ListParagraph"/>
        <w:spacing w:before="80"/>
        <w:ind w:left="540"/>
      </w:pPr>
    </w:p>
    <w:p w14:paraId="5E49FB37" w14:textId="77777777" w:rsidR="001B0E6D" w:rsidRPr="000D0F69" w:rsidRDefault="001B0E6D" w:rsidP="001B0E6D">
      <w:pPr>
        <w:pStyle w:val="ListParagraph"/>
        <w:numPr>
          <w:ilvl w:val="0"/>
          <w:numId w:val="38"/>
        </w:numPr>
        <w:spacing w:before="80"/>
        <w:rPr>
          <w:sz w:val="28"/>
        </w:rPr>
      </w:pPr>
      <w:proofErr w:type="spellStart"/>
      <w:r w:rsidRPr="000D0F69">
        <w:rPr>
          <w:sz w:val="28"/>
        </w:rPr>
        <w:t>Untar</w:t>
      </w:r>
      <w:proofErr w:type="spellEnd"/>
      <w:r w:rsidRPr="000D0F69">
        <w:rPr>
          <w:sz w:val="28"/>
        </w:rPr>
        <w:t xml:space="preserve"> the file with the model</w:t>
      </w:r>
    </w:p>
    <w:p w14:paraId="57374432" w14:textId="77777777" w:rsidR="001B0E6D" w:rsidRDefault="001B0E6D" w:rsidP="001B0E6D">
      <w:pPr>
        <w:pStyle w:val="ListParagraph"/>
        <w:spacing w:before="80"/>
        <w:ind w:left="540"/>
      </w:pPr>
      <w:r>
        <w:t xml:space="preserve">tar </w:t>
      </w:r>
      <w:proofErr w:type="spellStart"/>
      <w:r>
        <w:t>xvf</w:t>
      </w:r>
      <w:proofErr w:type="spellEnd"/>
      <w:r>
        <w:t xml:space="preserve"> …</w:t>
      </w:r>
    </w:p>
    <w:p w14:paraId="7E401C7C" w14:textId="77777777" w:rsidR="001B0E6D" w:rsidRDefault="001B0E6D" w:rsidP="001B0E6D">
      <w:pPr>
        <w:pStyle w:val="ListParagraph"/>
        <w:spacing w:before="80"/>
        <w:ind w:left="540"/>
      </w:pPr>
    </w:p>
    <w:p w14:paraId="7C91B794" w14:textId="77777777" w:rsidR="001B0E6D" w:rsidRDefault="001B0E6D" w:rsidP="001B0E6D">
      <w:pPr>
        <w:spacing w:before="80"/>
        <w:ind w:left="180"/>
      </w:pPr>
    </w:p>
    <w:p w14:paraId="7D3CB6C0" w14:textId="77777777" w:rsidR="001B0E6D" w:rsidRDefault="001B0E6D" w:rsidP="001B0E6D">
      <w:pPr>
        <w:spacing w:before="80"/>
      </w:pPr>
    </w:p>
    <w:p w14:paraId="1D3BEC0C" w14:textId="77777777" w:rsidR="001B0E6D" w:rsidRDefault="001B0E6D" w:rsidP="001B0E6D">
      <w:pPr>
        <w:spacing w:before="80"/>
      </w:pPr>
    </w:p>
    <w:p w14:paraId="1EDB4B6C" w14:textId="77777777" w:rsidR="001B0E6D" w:rsidRDefault="001B0E6D" w:rsidP="001B0E6D">
      <w:pPr>
        <w:spacing w:before="80"/>
      </w:pPr>
    </w:p>
    <w:p w14:paraId="5DE93783" w14:textId="77777777" w:rsidR="001B0E6D" w:rsidRDefault="001B0E6D" w:rsidP="001B0E6D">
      <w:pPr>
        <w:pStyle w:val="ListParagraph"/>
        <w:spacing w:before="80"/>
        <w:ind w:left="540"/>
      </w:pPr>
    </w:p>
    <w:p w14:paraId="57038F27" w14:textId="77777777" w:rsidR="001B0E6D" w:rsidRDefault="001B0E6D" w:rsidP="001B0E6D">
      <w:pPr>
        <w:pStyle w:val="ListParagraph"/>
        <w:spacing w:before="80"/>
        <w:ind w:left="540"/>
      </w:pPr>
    </w:p>
    <w:p w14:paraId="3E97C0F5" w14:textId="77777777" w:rsidR="001B0E6D" w:rsidRDefault="001B0E6D" w:rsidP="001B0E6D">
      <w:pPr>
        <w:pStyle w:val="ListParagraph"/>
        <w:spacing w:before="80"/>
        <w:ind w:left="540"/>
      </w:pPr>
    </w:p>
    <w:p w14:paraId="5ED23F29" w14:textId="77777777" w:rsidR="001B0E6D" w:rsidRDefault="001B0E6D" w:rsidP="001B0E6D">
      <w:pPr>
        <w:spacing w:before="80"/>
        <w:ind w:left="1980"/>
      </w:pPr>
    </w:p>
    <w:p w14:paraId="42CDDEA9" w14:textId="77777777" w:rsidR="001B0E6D" w:rsidRDefault="001B0E6D" w:rsidP="001B0E6D">
      <w:pPr>
        <w:spacing w:before="80"/>
      </w:pPr>
    </w:p>
    <w:p w14:paraId="6EE3E045" w14:textId="77777777" w:rsidR="001B0E6D" w:rsidRDefault="001B0E6D" w:rsidP="001B0E6D">
      <w:pPr>
        <w:spacing w:before="80"/>
      </w:pPr>
    </w:p>
    <w:p w14:paraId="371F9FF8" w14:textId="77777777" w:rsidR="001B0E6D" w:rsidRDefault="001B0E6D" w:rsidP="001B0E6D">
      <w:pPr>
        <w:spacing w:before="80"/>
      </w:pPr>
    </w:p>
    <w:p w14:paraId="5348ABF5" w14:textId="77777777" w:rsidR="001B0E6D" w:rsidRDefault="001B0E6D" w:rsidP="001B0E6D">
      <w:pPr>
        <w:spacing w:before="80"/>
        <w:ind w:left="360"/>
      </w:pPr>
    </w:p>
    <w:p w14:paraId="735217B9" w14:textId="2F650979" w:rsidR="00077CC9" w:rsidRDefault="00077CC9" w:rsidP="00077CC9">
      <w:pPr>
        <w:rPr>
          <w:lang w:eastAsia="en-US"/>
        </w:rPr>
      </w:pPr>
    </w:p>
    <w:sectPr w:rsidR="00077CC9" w:rsidSect="003E58B8">
      <w:headerReference w:type="even" r:id="rId63"/>
      <w:headerReference w:type="default" r:id="rId64"/>
      <w:footerReference w:type="even" r:id="rId65"/>
      <w:footerReference w:type="default" r:id="rId66"/>
      <w:headerReference w:type="first" r:id="rId67"/>
      <w:footerReference w:type="first" r:id="rId68"/>
      <w:pgSz w:w="12242" w:h="15842" w:code="1"/>
      <w:pgMar w:top="1008" w:right="1008" w:bottom="1008" w:left="1008" w:header="720" w:footer="28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F2162" w14:textId="77777777" w:rsidR="00E008A8" w:rsidRDefault="00E008A8">
      <w:r>
        <w:separator/>
      </w:r>
    </w:p>
  </w:endnote>
  <w:endnote w:type="continuationSeparator" w:id="0">
    <w:p w14:paraId="7E1A2A61" w14:textId="77777777" w:rsidR="00E008A8" w:rsidRDefault="00E00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IBM Plex Mono">
    <w:panose1 w:val="020B0509050203000203"/>
    <w:charset w:val="4D"/>
    <w:family w:val="modern"/>
    <w:pitch w:val="fixed"/>
    <w:sig w:usb0="A000026F" w:usb1="5000207B" w:usb2="00000000" w:usb3="00000000" w:csb0="00000197"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BM Plex Sans">
    <w:panose1 w:val="020B0503050000000000"/>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4341B" w14:textId="7049EE36" w:rsidR="00E05811" w:rsidRPr="00C32118" w:rsidRDefault="00E05811" w:rsidP="00C32118">
    <w:pPr>
      <w:pStyle w:val="Footer"/>
    </w:pPr>
    <w:r>
      <w:t xml:space="preserve">2019 </w:t>
    </w:r>
    <w:r w:rsidRPr="00716D41">
      <w:t xml:space="preserve">IBM </w:t>
    </w:r>
    <w:r>
      <w:t>Systems Technical University</w:t>
    </w:r>
    <w:r>
      <w:tab/>
    </w:r>
    <w:r w:rsidRPr="00716D41">
      <w:fldChar w:fldCharType="begin"/>
    </w:r>
    <w:r w:rsidRPr="00716D41">
      <w:instrText xml:space="preserve">PAGE  </w:instrText>
    </w:r>
    <w:r w:rsidRPr="00716D41">
      <w:fldChar w:fldCharType="separate"/>
    </w:r>
    <w:r>
      <w:rPr>
        <w:noProof/>
      </w:rPr>
      <w:t>2</w:t>
    </w:r>
    <w:r w:rsidRPr="00716D41">
      <w:fldChar w:fldCharType="end"/>
    </w:r>
    <w:r>
      <w:tab/>
      <w:t>© Copyright IBM Corporation 2019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7E925" w14:textId="1F200308" w:rsidR="00E05811" w:rsidRPr="00C32118" w:rsidRDefault="00E05811" w:rsidP="00C32118">
    <w:pPr>
      <w:pStyle w:val="Footer"/>
      <w:tabs>
        <w:tab w:val="clear" w:pos="4802"/>
        <w:tab w:val="clear" w:pos="9582"/>
        <w:tab w:val="center" w:pos="5184"/>
        <w:tab w:val="right" w:pos="10260"/>
      </w:tabs>
    </w:pPr>
    <w:r>
      <w:t xml:space="preserve">2019 </w:t>
    </w:r>
    <w:r w:rsidRPr="00716D41">
      <w:t xml:space="preserve">IBM </w:t>
    </w:r>
    <w:r>
      <w:t>Systems Technical University</w:t>
    </w:r>
    <w:r>
      <w:tab/>
    </w:r>
    <w:r w:rsidRPr="00716D41">
      <w:fldChar w:fldCharType="begin"/>
    </w:r>
    <w:r w:rsidRPr="00716D41">
      <w:instrText xml:space="preserve">PAGE  </w:instrText>
    </w:r>
    <w:r w:rsidRPr="00716D41">
      <w:fldChar w:fldCharType="separate"/>
    </w:r>
    <w:r w:rsidR="00902FE8">
      <w:rPr>
        <w:noProof/>
      </w:rPr>
      <w:t>2</w:t>
    </w:r>
    <w:r w:rsidRPr="00716D41">
      <w:fldChar w:fldCharType="end"/>
    </w:r>
    <w:r>
      <w:tab/>
      <w:t>© Copyright IBM Corporation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66055" w14:textId="15E4BB53" w:rsidR="00E05811" w:rsidRDefault="00E05811" w:rsidP="00E05811">
    <w:pPr>
      <w:pStyle w:val="Footer"/>
      <w:tabs>
        <w:tab w:val="clear" w:pos="4802"/>
        <w:tab w:val="clear" w:pos="9582"/>
        <w:tab w:val="center" w:pos="5184"/>
        <w:tab w:val="right" w:pos="10260"/>
      </w:tabs>
    </w:pPr>
    <w:r>
      <w:t xml:space="preserve">2019 </w:t>
    </w:r>
    <w:r w:rsidRPr="00716D41">
      <w:t xml:space="preserve">IBM </w:t>
    </w:r>
    <w:r w:rsidR="003E58B8">
      <w:t>University Workshop Series</w:t>
    </w:r>
    <w:r>
      <w:tab/>
    </w:r>
    <w:r w:rsidRPr="00716D41">
      <w:fldChar w:fldCharType="begin"/>
    </w:r>
    <w:r w:rsidRPr="00716D41">
      <w:instrText xml:space="preserve">PAGE  </w:instrText>
    </w:r>
    <w:r w:rsidRPr="00716D41">
      <w:fldChar w:fldCharType="separate"/>
    </w:r>
    <w:r w:rsidR="00902FE8">
      <w:rPr>
        <w:noProof/>
      </w:rPr>
      <w:t>1</w:t>
    </w:r>
    <w:r w:rsidRPr="00716D41">
      <w:fldChar w:fldCharType="end"/>
    </w:r>
    <w:r>
      <w:tab/>
      <w:t>© Copyright IBM Corporation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4B764" w14:textId="77777777" w:rsidR="00E008A8" w:rsidRDefault="00E008A8">
      <w:r>
        <w:separator/>
      </w:r>
    </w:p>
  </w:footnote>
  <w:footnote w:type="continuationSeparator" w:id="0">
    <w:p w14:paraId="6998F6D0" w14:textId="77777777" w:rsidR="00E008A8" w:rsidRDefault="00E00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165EB" w14:textId="59D435AB" w:rsidR="00E05811" w:rsidRPr="00C32118" w:rsidRDefault="00E05811" w:rsidP="00C32118">
    <w:pPr>
      <w:tabs>
        <w:tab w:val="right" w:pos="10350"/>
      </w:tabs>
      <w:ind w:right="-108"/>
      <w:rPr>
        <w:sz w:val="16"/>
        <w:szCs w:val="16"/>
      </w:rPr>
    </w:pPr>
    <w:r w:rsidRPr="00C32118">
      <w:rPr>
        <w:i/>
        <w:lang w:val="en-GB"/>
      </w:rPr>
      <w:t>Exercises Guide</w:t>
    </w:r>
    <w:r w:rsidRPr="00C32118">
      <w:rPr>
        <w:lang w:val="en-GB"/>
      </w:rPr>
      <w:tab/>
    </w:r>
    <w:r w:rsidRPr="00C32118">
      <w:rPr>
        <w:b/>
        <w:sz w:val="16"/>
        <w:szCs w:val="16"/>
      </w:rPr>
      <w:t>Materials may not be reproduced in whole or in part without the prior written permission of IBM.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BD880" w14:textId="4160A4D3" w:rsidR="00E05811" w:rsidRPr="00C32118" w:rsidRDefault="00E05811" w:rsidP="00E05811">
    <w:pPr>
      <w:pBdr>
        <w:bottom w:val="single" w:sz="4" w:space="1" w:color="auto"/>
      </w:pBdr>
      <w:tabs>
        <w:tab w:val="right" w:pos="10260"/>
      </w:tabs>
      <w:ind w:right="-108"/>
      <w:rPr>
        <w:sz w:val="16"/>
        <w:szCs w:val="16"/>
      </w:rPr>
    </w:pPr>
    <w:r w:rsidRPr="00C32118">
      <w:rPr>
        <w:i/>
        <w:lang w:val="en-GB"/>
      </w:rPr>
      <w:t>Exercises Guide</w:t>
    </w:r>
    <w:r w:rsidRPr="00C32118">
      <w:rPr>
        <w:lang w:val="en-GB"/>
      </w:rPr>
      <w:tab/>
    </w:r>
    <w:r w:rsidRPr="00C32118">
      <w:rPr>
        <w:b/>
        <w:sz w:val="16"/>
        <w:szCs w:val="16"/>
      </w:rPr>
      <w:t>Materials may not be reproduced in whole or in part without the prior written permission of IBM.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65E64" w14:textId="1A2AB5EA" w:rsidR="00E05811" w:rsidRPr="00E05811" w:rsidRDefault="00E05811" w:rsidP="00E05811">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F949C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IBM Plex Mono" w:hAnsi="IBM Plex Mono"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IBM Plex Mono" w:hAnsi="IBM Plex Mono"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F"/>
    <w:multiLevelType w:val="singleLevel"/>
    <w:tmpl w:val="812ABE1E"/>
    <w:lvl w:ilvl="0">
      <w:start w:val="1"/>
      <w:numFmt w:val="lowerLetter"/>
      <w:pStyle w:val="ListNumber2"/>
      <w:lvlText w:val="%1."/>
      <w:lvlJc w:val="left"/>
      <w:pPr>
        <w:tabs>
          <w:tab w:val="num" w:pos="643"/>
        </w:tabs>
        <w:ind w:left="643" w:hanging="360"/>
      </w:pPr>
      <w:rPr>
        <w:rFonts w:cs="Times New Roman"/>
      </w:rPr>
    </w:lvl>
  </w:abstractNum>
  <w:abstractNum w:abstractNumId="2" w15:restartNumberingAfterBreak="0">
    <w:nsid w:val="FFFFFF80"/>
    <w:multiLevelType w:val="singleLevel"/>
    <w:tmpl w:val="0B12EC42"/>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0C58CE4E"/>
    <w:lvl w:ilvl="0">
      <w:start w:val="1"/>
      <w:numFmt w:val="bullet"/>
      <w:pStyle w:val="ListBullet4"/>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E22C6C2A"/>
    <w:lvl w:ilvl="0">
      <w:start w:val="1"/>
      <w:numFmt w:val="bullet"/>
      <w:pStyle w:val="ListBullet3"/>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520E49F4"/>
    <w:lvl w:ilvl="0">
      <w:start w:val="1"/>
      <w:numFmt w:val="decimal"/>
      <w:pStyle w:val="ListNumber"/>
      <w:lvlText w:val="%1."/>
      <w:lvlJc w:val="left"/>
      <w:pPr>
        <w:tabs>
          <w:tab w:val="num" w:pos="360"/>
        </w:tabs>
        <w:ind w:left="360" w:hanging="360"/>
      </w:pPr>
      <w:rPr>
        <w:rFonts w:cs="Times New Roman"/>
      </w:rPr>
    </w:lvl>
  </w:abstractNum>
  <w:abstractNum w:abstractNumId="7" w15:restartNumberingAfterBreak="0">
    <w:nsid w:val="FFFFFF89"/>
    <w:multiLevelType w:val="singleLevel"/>
    <w:tmpl w:val="38846C0C"/>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414311E"/>
    <w:multiLevelType w:val="multilevel"/>
    <w:tmpl w:val="1E32C3DE"/>
    <w:lvl w:ilvl="0">
      <w:start w:val="1"/>
      <w:numFmt w:val="none"/>
      <w:pStyle w:val="IconStop"/>
      <w:suff w:val="space"/>
      <w:lvlText w:val="Stop: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9" w15:restartNumberingAfterBreak="0">
    <w:nsid w:val="07C07A0D"/>
    <w:multiLevelType w:val="hybridMultilevel"/>
    <w:tmpl w:val="A2288594"/>
    <w:lvl w:ilvl="0" w:tplc="DA9E716E">
      <w:start w:val="1"/>
      <w:numFmt w:val="decimal"/>
      <w:lvlText w:val="%1."/>
      <w:lvlJc w:val="left"/>
      <w:pPr>
        <w:ind w:left="720" w:hanging="360"/>
      </w:pPr>
      <w:rPr>
        <w:rFonts w:asciiTheme="majorHAnsi" w:eastAsiaTheme="majorEastAsia" w:hAnsi="Calibri Light" w:cstheme="majorBidi" w:hint="default"/>
        <w:b/>
        <w:color w:val="7E50A0" w:themeColor="accent1"/>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B928E5"/>
    <w:multiLevelType w:val="multilevel"/>
    <w:tmpl w:val="BBF89558"/>
    <w:lvl w:ilvl="0">
      <w:start w:val="1"/>
      <w:numFmt w:val="none"/>
      <w:pStyle w:val="IconWarning"/>
      <w:suff w:val="space"/>
      <w:lvlText w:val="Warning: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1" w15:restartNumberingAfterBreak="0">
    <w:nsid w:val="10651B33"/>
    <w:multiLevelType w:val="multilevel"/>
    <w:tmpl w:val="79C63764"/>
    <w:lvl w:ilvl="0">
      <w:start w:val="1"/>
      <w:numFmt w:val="none"/>
      <w:pStyle w:val="IconUNIX"/>
      <w:suff w:val="space"/>
      <w:lvlText w:val="UNIX: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2" w15:restartNumberingAfterBreak="0">
    <w:nsid w:val="12904091"/>
    <w:multiLevelType w:val="multilevel"/>
    <w:tmpl w:val="F24617BE"/>
    <w:lvl w:ilvl="0">
      <w:start w:val="1"/>
      <w:numFmt w:val="none"/>
      <w:pStyle w:val="IconNote"/>
      <w:suff w:val="space"/>
      <w:lvlText w:val="Note: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3" w15:restartNumberingAfterBreak="0">
    <w:nsid w:val="15FC117B"/>
    <w:multiLevelType w:val="multilevel"/>
    <w:tmpl w:val="AC5CF0D6"/>
    <w:lvl w:ilvl="0">
      <w:start w:val="1"/>
      <w:numFmt w:val="none"/>
      <w:pStyle w:val="IconWindows"/>
      <w:suff w:val="space"/>
      <w:lvlText w:val="Windows:  "/>
      <w:lvlJc w:val="left"/>
      <w:rPr>
        <w:rFonts w:cs="Times New Roman" w:hint="default"/>
        <w:b/>
        <w:i w:val="0"/>
        <w:color w:val="auto"/>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4" w15:restartNumberingAfterBreak="0">
    <w:nsid w:val="168355FA"/>
    <w:multiLevelType w:val="multilevel"/>
    <w:tmpl w:val="7362D9E4"/>
    <w:lvl w:ilvl="0">
      <w:start w:val="1"/>
      <w:numFmt w:val="none"/>
      <w:pStyle w:val="IconLinux"/>
      <w:suff w:val="space"/>
      <w:lvlText w:val="Linux: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5" w15:restartNumberingAfterBreak="0">
    <w:nsid w:val="1B1D4F26"/>
    <w:multiLevelType w:val="hybridMultilevel"/>
    <w:tmpl w:val="57442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936D77"/>
    <w:multiLevelType w:val="multilevel"/>
    <w:tmpl w:val="A7ACFD6A"/>
    <w:lvl w:ilvl="0">
      <w:start w:val="1"/>
      <w:numFmt w:val="none"/>
      <w:pStyle w:val="Heading1"/>
      <w:suff w:val="space"/>
      <w:lvlText w:val="Lab Exercise:"/>
      <w:lvlJc w:val="left"/>
      <w:pPr>
        <w:ind w:left="0" w:firstLine="0"/>
      </w:pPr>
      <w:rPr>
        <w:rFonts w:cs="Times New Roman" w:hint="default"/>
        <w:b/>
        <w:i w:val="0"/>
        <w:color w:val="auto"/>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17" w15:restartNumberingAfterBreak="0">
    <w:nsid w:val="2F307407"/>
    <w:multiLevelType w:val="multilevel"/>
    <w:tmpl w:val="45C28496"/>
    <w:lvl w:ilvl="0">
      <w:start w:val="1"/>
      <w:numFmt w:val="none"/>
      <w:pStyle w:val="IconSyntax"/>
      <w:suff w:val="space"/>
      <w:lvlText w:val="Syntax: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18" w15:restartNumberingAfterBreak="0">
    <w:nsid w:val="3E6F6337"/>
    <w:multiLevelType w:val="multilevel"/>
    <w:tmpl w:val="B58EB444"/>
    <w:lvl w:ilvl="0">
      <w:start w:val="1"/>
      <w:numFmt w:val="none"/>
      <w:pStyle w:val="IconExample"/>
      <w:suff w:val="space"/>
      <w:lvlText w:val="Example: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19" w15:restartNumberingAfterBreak="0">
    <w:nsid w:val="466E2B29"/>
    <w:multiLevelType w:val="multilevel"/>
    <w:tmpl w:val="80AE31EE"/>
    <w:lvl w:ilvl="0">
      <w:start w:val="1"/>
      <w:numFmt w:val="none"/>
      <w:pStyle w:val="IconImportant"/>
      <w:suff w:val="space"/>
      <w:lvlText w:val="Important: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20" w15:restartNumberingAfterBreak="0">
    <w:nsid w:val="492D0647"/>
    <w:multiLevelType w:val="multilevel"/>
    <w:tmpl w:val="478665A4"/>
    <w:lvl w:ilvl="0">
      <w:start w:val="1"/>
      <w:numFmt w:val="none"/>
      <w:suff w:val="space"/>
      <w:lvlText w:val="Lab Exercise:"/>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21" w15:restartNumberingAfterBreak="0">
    <w:nsid w:val="4D4A643E"/>
    <w:multiLevelType w:val="multilevel"/>
    <w:tmpl w:val="C5EC9114"/>
    <w:lvl w:ilvl="0">
      <w:start w:val="1"/>
      <w:numFmt w:val="none"/>
      <w:pStyle w:val="IconRequirements"/>
      <w:suff w:val="space"/>
      <w:lvlText w:val="Requirements: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2" w15:restartNumberingAfterBreak="0">
    <w:nsid w:val="514055D0"/>
    <w:multiLevelType w:val="multilevel"/>
    <w:tmpl w:val="AB8C93AA"/>
    <w:lvl w:ilvl="0">
      <w:start w:val="1"/>
      <w:numFmt w:val="none"/>
      <w:pStyle w:val="IconInformation"/>
      <w:suff w:val="space"/>
      <w:lvlText w:val="Information: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23" w15:restartNumberingAfterBreak="0">
    <w:nsid w:val="53C2011E"/>
    <w:multiLevelType w:val="hybridMultilevel"/>
    <w:tmpl w:val="45043168"/>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79EA7DE8">
      <w:start w:val="10"/>
      <w:numFmt w:val="bullet"/>
      <w:lvlText w:val=""/>
      <w:lvlJc w:val="left"/>
      <w:pPr>
        <w:ind w:left="2340" w:hanging="360"/>
      </w:pPr>
      <w:rPr>
        <w:rFonts w:ascii="Symbol" w:eastAsia="MS Mincho"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F45361"/>
    <w:multiLevelType w:val="multilevel"/>
    <w:tmpl w:val="1ADCB37C"/>
    <w:lvl w:ilvl="0">
      <w:start w:val="1"/>
      <w:numFmt w:val="decimal"/>
      <w:suff w:val="space"/>
      <w:lvlText w:val="%1."/>
      <w:lvlJc w:val="left"/>
      <w:pPr>
        <w:ind w:left="0" w:firstLine="0"/>
      </w:pPr>
      <w:rPr>
        <w:rFonts w:cs="Times New Roman" w:hint="default"/>
      </w:rPr>
    </w:lvl>
    <w:lvl w:ilvl="1">
      <w:start w:val="1"/>
      <w:numFmt w:val="decimal"/>
      <w:suff w:val="space"/>
      <w:lvlText w:val="%2."/>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part"/>
      <w:suff w:val="space"/>
      <w:lvlText w:val="Part %3."/>
      <w:lvlJc w:val="left"/>
      <w:pPr>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5" w15:restartNumberingAfterBreak="0">
    <w:nsid w:val="638B25A4"/>
    <w:multiLevelType w:val="multilevel"/>
    <w:tmpl w:val="DD967A64"/>
    <w:lvl w:ilvl="0">
      <w:start w:val="1"/>
      <w:numFmt w:val="decimal"/>
      <w:suff w:val="space"/>
      <w:lvlText w:val="Exercise %1."/>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26" w15:restartNumberingAfterBreak="0">
    <w:nsid w:val="63E875FE"/>
    <w:multiLevelType w:val="multilevel"/>
    <w:tmpl w:val="91062224"/>
    <w:lvl w:ilvl="0">
      <w:start w:val="1"/>
      <w:numFmt w:val="none"/>
      <w:pStyle w:val="IconQuestion"/>
      <w:suff w:val="space"/>
      <w:lvlText w:val="Question: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27" w15:restartNumberingAfterBreak="0">
    <w:nsid w:val="651E6C35"/>
    <w:multiLevelType w:val="multilevel"/>
    <w:tmpl w:val="2F7C12A0"/>
    <w:lvl w:ilvl="0">
      <w:start w:val="1"/>
      <w:numFmt w:val="decimal"/>
      <w:suff w:val="space"/>
      <w:lvlText w:val="%1."/>
      <w:lvlJc w:val="left"/>
      <w:rPr>
        <w:rFonts w:cs="Times New Roman" w:hint="default"/>
      </w:rPr>
    </w:lvl>
    <w:lvl w:ilvl="1">
      <w:start w:val="1"/>
      <w:numFmt w:val="decimal"/>
      <w:pStyle w:val="HeadingPartorSection"/>
      <w:suff w:val="space"/>
      <w:lvlText w:val="%2."/>
      <w:lvlJc w:val="left"/>
      <w:rPr>
        <w:rFonts w:cs="Times New Roman" w:hint="default"/>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8" w15:restartNumberingAfterBreak="0">
    <w:nsid w:val="67DC40E7"/>
    <w:multiLevelType w:val="multilevel"/>
    <w:tmpl w:val="75CE0478"/>
    <w:lvl w:ilvl="0">
      <w:start w:val="1"/>
      <w:numFmt w:val="decimal"/>
      <w:pStyle w:val="Steps"/>
      <w:lvlText w:val="__ %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9" w15:restartNumberingAfterBreak="0">
    <w:nsid w:val="6A824849"/>
    <w:multiLevelType w:val="multilevel"/>
    <w:tmpl w:val="B79EC31E"/>
    <w:lvl w:ilvl="0">
      <w:start w:val="1"/>
      <w:numFmt w:val="none"/>
      <w:pStyle w:val="IconHint"/>
      <w:suff w:val="space"/>
      <w:lvlText w:val="Hint:  "/>
      <w:lvlJc w:val="left"/>
      <w:pPr>
        <w:ind w:left="0" w:firstLine="0"/>
      </w:pPr>
      <w:rPr>
        <w:rFonts w:cs="Times New Roman" w:hint="default"/>
        <w:b/>
        <w:i w:val="0"/>
        <w:spacing w:val="-20"/>
        <w:position w:val="0"/>
        <w:u w:val="words"/>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30" w15:restartNumberingAfterBreak="0">
    <w:nsid w:val="6BC365D2"/>
    <w:multiLevelType w:val="multilevel"/>
    <w:tmpl w:val="44B42E5A"/>
    <w:lvl w:ilvl="0">
      <w:start w:val="1"/>
      <w:numFmt w:val="none"/>
      <w:pStyle w:val="IconOptional"/>
      <w:suff w:val="space"/>
      <w:lvlText w:val="Optional: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31" w15:restartNumberingAfterBreak="0">
    <w:nsid w:val="6E7436DF"/>
    <w:multiLevelType w:val="multilevel"/>
    <w:tmpl w:val="478665A4"/>
    <w:lvl w:ilvl="0">
      <w:start w:val="1"/>
      <w:numFmt w:val="none"/>
      <w:suff w:val="space"/>
      <w:lvlText w:val="Lab Exercise:"/>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32" w15:restartNumberingAfterBreak="0">
    <w:nsid w:val="712C6E66"/>
    <w:multiLevelType w:val="hybridMultilevel"/>
    <w:tmpl w:val="6E6C9CA8"/>
    <w:lvl w:ilvl="0" w:tplc="958E106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E318B"/>
    <w:multiLevelType w:val="multilevel"/>
    <w:tmpl w:val="1980B6EC"/>
    <w:lvl w:ilvl="0">
      <w:start w:val="1"/>
      <w:numFmt w:val="none"/>
      <w:pStyle w:val="IconTroubleshoot"/>
      <w:suff w:val="space"/>
      <w:lvlText w:val="Troubleshooting: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34" w15:restartNumberingAfterBreak="0">
    <w:nsid w:val="79A73E5F"/>
    <w:multiLevelType w:val="multilevel"/>
    <w:tmpl w:val="A7ACFD6A"/>
    <w:lvl w:ilvl="0">
      <w:start w:val="1"/>
      <w:numFmt w:val="none"/>
      <w:suff w:val="space"/>
      <w:lvlText w:val="Lab Exercise:"/>
      <w:lvlJc w:val="left"/>
      <w:pPr>
        <w:ind w:left="0" w:firstLine="0"/>
      </w:pPr>
      <w:rPr>
        <w:rFonts w:cs="Times New Roman" w:hint="default"/>
        <w:b/>
        <w:i w:val="0"/>
        <w:color w:val="auto"/>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num w:numId="1">
    <w:abstractNumId w:val="28"/>
  </w:num>
  <w:num w:numId="2">
    <w:abstractNumId w:val="7"/>
  </w:num>
  <w:num w:numId="3">
    <w:abstractNumId w:val="5"/>
  </w:num>
  <w:num w:numId="4">
    <w:abstractNumId w:val="4"/>
  </w:num>
  <w:num w:numId="5">
    <w:abstractNumId w:val="3"/>
  </w:num>
  <w:num w:numId="6">
    <w:abstractNumId w:val="2"/>
  </w:num>
  <w:num w:numId="7">
    <w:abstractNumId w:val="6"/>
    <w:lvlOverride w:ilvl="0">
      <w:startOverride w:val="1"/>
    </w:lvlOverride>
  </w:num>
  <w:num w:numId="8">
    <w:abstractNumId w:val="1"/>
    <w:lvlOverride w:ilvl="0">
      <w:startOverride w:val="1"/>
    </w:lvlOverride>
  </w:num>
  <w:num w:numId="9">
    <w:abstractNumId w:val="13"/>
  </w:num>
  <w:num w:numId="10">
    <w:abstractNumId w:val="28"/>
  </w:num>
  <w:num w:numId="11">
    <w:abstractNumId w:val="18"/>
  </w:num>
  <w:num w:numId="12">
    <w:abstractNumId w:val="22"/>
  </w:num>
  <w:num w:numId="13">
    <w:abstractNumId w:val="10"/>
  </w:num>
  <w:num w:numId="14">
    <w:abstractNumId w:val="11"/>
  </w:num>
  <w:num w:numId="15">
    <w:abstractNumId w:val="26"/>
  </w:num>
  <w:num w:numId="16">
    <w:abstractNumId w:val="14"/>
  </w:num>
  <w:num w:numId="17">
    <w:abstractNumId w:val="19"/>
  </w:num>
  <w:num w:numId="18">
    <w:abstractNumId w:val="12"/>
  </w:num>
  <w:num w:numId="19">
    <w:abstractNumId w:val="6"/>
    <w:lvlOverride w:ilvl="0">
      <w:startOverride w:val="1"/>
    </w:lvlOverride>
  </w:num>
  <w:num w:numId="20">
    <w:abstractNumId w:val="1"/>
    <w:lvlOverride w:ilvl="0">
      <w:startOverride w:val="1"/>
    </w:lvlOverride>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num>
  <w:num w:numId="23">
    <w:abstractNumId w:val="16"/>
  </w:num>
  <w:num w:numId="24">
    <w:abstractNumId w:val="8"/>
  </w:num>
  <w:num w:numId="25">
    <w:abstractNumId w:val="17"/>
  </w:num>
  <w:num w:numId="26">
    <w:abstractNumId w:val="21"/>
  </w:num>
  <w:num w:numId="27">
    <w:abstractNumId w:val="30"/>
  </w:num>
  <w:num w:numId="28">
    <w:abstractNumId w:val="33"/>
  </w:num>
  <w:num w:numId="29">
    <w:abstractNumId w:val="29"/>
  </w:num>
  <w:num w:numId="30">
    <w:abstractNumId w:val="27"/>
  </w:num>
  <w:num w:numId="31">
    <w:abstractNumId w:val="25"/>
  </w:num>
  <w:num w:numId="32">
    <w:abstractNumId w:val="0"/>
  </w:num>
  <w:num w:numId="33">
    <w:abstractNumId w:val="20"/>
  </w:num>
  <w:num w:numId="34">
    <w:abstractNumId w:val="31"/>
  </w:num>
  <w:num w:numId="35">
    <w:abstractNumId w:val="34"/>
  </w:num>
  <w:num w:numId="36">
    <w:abstractNumId w:val="9"/>
  </w:num>
  <w:num w:numId="37">
    <w:abstractNumId w:val="15"/>
  </w:num>
  <w:num w:numId="38">
    <w:abstractNumId w:val="23"/>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293C"/>
    <w:rsid w:val="00006F2F"/>
    <w:rsid w:val="00015E9E"/>
    <w:rsid w:val="00022F5A"/>
    <w:rsid w:val="000244DA"/>
    <w:rsid w:val="00055896"/>
    <w:rsid w:val="00057670"/>
    <w:rsid w:val="00073384"/>
    <w:rsid w:val="00073F56"/>
    <w:rsid w:val="00077CC9"/>
    <w:rsid w:val="00092FBF"/>
    <w:rsid w:val="000C67EC"/>
    <w:rsid w:val="000E6E34"/>
    <w:rsid w:val="00100B60"/>
    <w:rsid w:val="001138C9"/>
    <w:rsid w:val="001839FB"/>
    <w:rsid w:val="001A0623"/>
    <w:rsid w:val="001A48BF"/>
    <w:rsid w:val="001B0E6D"/>
    <w:rsid w:val="001D30D0"/>
    <w:rsid w:val="001D3778"/>
    <w:rsid w:val="001E124D"/>
    <w:rsid w:val="00224E42"/>
    <w:rsid w:val="00227C6E"/>
    <w:rsid w:val="00236447"/>
    <w:rsid w:val="00244776"/>
    <w:rsid w:val="002564BC"/>
    <w:rsid w:val="002754B9"/>
    <w:rsid w:val="002936BB"/>
    <w:rsid w:val="002F043A"/>
    <w:rsid w:val="003014C7"/>
    <w:rsid w:val="00304069"/>
    <w:rsid w:val="00325699"/>
    <w:rsid w:val="00331EAC"/>
    <w:rsid w:val="00356E5A"/>
    <w:rsid w:val="00395393"/>
    <w:rsid w:val="003D4CA0"/>
    <w:rsid w:val="003E58B8"/>
    <w:rsid w:val="003E659F"/>
    <w:rsid w:val="0040099C"/>
    <w:rsid w:val="004043D5"/>
    <w:rsid w:val="00454913"/>
    <w:rsid w:val="00466BD9"/>
    <w:rsid w:val="004829A4"/>
    <w:rsid w:val="00490F82"/>
    <w:rsid w:val="004D4BDB"/>
    <w:rsid w:val="00504F6B"/>
    <w:rsid w:val="005324F2"/>
    <w:rsid w:val="0055518F"/>
    <w:rsid w:val="005845B8"/>
    <w:rsid w:val="00592659"/>
    <w:rsid w:val="00623672"/>
    <w:rsid w:val="00650616"/>
    <w:rsid w:val="00652A65"/>
    <w:rsid w:val="00657DE5"/>
    <w:rsid w:val="006744B9"/>
    <w:rsid w:val="006B5160"/>
    <w:rsid w:val="006B570B"/>
    <w:rsid w:val="00710047"/>
    <w:rsid w:val="0071508A"/>
    <w:rsid w:val="00716D41"/>
    <w:rsid w:val="0072702F"/>
    <w:rsid w:val="007449FB"/>
    <w:rsid w:val="007777B9"/>
    <w:rsid w:val="00783A15"/>
    <w:rsid w:val="00785A95"/>
    <w:rsid w:val="007870B9"/>
    <w:rsid w:val="007B2642"/>
    <w:rsid w:val="007E6100"/>
    <w:rsid w:val="007F2D15"/>
    <w:rsid w:val="00805984"/>
    <w:rsid w:val="008251CE"/>
    <w:rsid w:val="008511F7"/>
    <w:rsid w:val="008A44E4"/>
    <w:rsid w:val="008A5A83"/>
    <w:rsid w:val="008A602C"/>
    <w:rsid w:val="008D161B"/>
    <w:rsid w:val="00902FE8"/>
    <w:rsid w:val="00903126"/>
    <w:rsid w:val="00913DFD"/>
    <w:rsid w:val="00953F41"/>
    <w:rsid w:val="00954AD8"/>
    <w:rsid w:val="009B526D"/>
    <w:rsid w:val="009B621F"/>
    <w:rsid w:val="009D41C0"/>
    <w:rsid w:val="009E47D4"/>
    <w:rsid w:val="00A032AD"/>
    <w:rsid w:val="00A20ECD"/>
    <w:rsid w:val="00A65A74"/>
    <w:rsid w:val="00AB7F6A"/>
    <w:rsid w:val="00B52268"/>
    <w:rsid w:val="00B53394"/>
    <w:rsid w:val="00B74955"/>
    <w:rsid w:val="00B76668"/>
    <w:rsid w:val="00B80FE8"/>
    <w:rsid w:val="00B83B2D"/>
    <w:rsid w:val="00B84624"/>
    <w:rsid w:val="00BB2125"/>
    <w:rsid w:val="00C2538B"/>
    <w:rsid w:val="00C32118"/>
    <w:rsid w:val="00C52D1D"/>
    <w:rsid w:val="00C53A2D"/>
    <w:rsid w:val="00C570BE"/>
    <w:rsid w:val="00C76894"/>
    <w:rsid w:val="00C91197"/>
    <w:rsid w:val="00C96475"/>
    <w:rsid w:val="00CC22BE"/>
    <w:rsid w:val="00D12DA8"/>
    <w:rsid w:val="00D23080"/>
    <w:rsid w:val="00D74DF9"/>
    <w:rsid w:val="00D8293C"/>
    <w:rsid w:val="00D90B86"/>
    <w:rsid w:val="00D9220E"/>
    <w:rsid w:val="00DC5B9C"/>
    <w:rsid w:val="00DE01F0"/>
    <w:rsid w:val="00E008A8"/>
    <w:rsid w:val="00E05811"/>
    <w:rsid w:val="00E701AF"/>
    <w:rsid w:val="00EB548D"/>
    <w:rsid w:val="00EC54DC"/>
    <w:rsid w:val="00ED63B0"/>
    <w:rsid w:val="00EE2DB4"/>
    <w:rsid w:val="00F25D03"/>
    <w:rsid w:val="00F477C7"/>
    <w:rsid w:val="00F94213"/>
    <w:rsid w:val="00FA3AC6"/>
    <w:rsid w:val="00FB3D66"/>
    <w:rsid w:val="00FB6131"/>
    <w:rsid w:val="00FC3622"/>
    <w:rsid w:val="00FD71A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CA5D4A4"/>
  <w15:docId w15:val="{C747C800-18BB-3C4B-A7BB-F45D7247F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6D41"/>
    <w:pPr>
      <w:spacing w:before="120" w:after="120"/>
    </w:pPr>
    <w:rPr>
      <w:rFonts w:ascii="IBM Plex Sans" w:hAnsi="IBM Plex Sans"/>
      <w:sz w:val="24"/>
      <w:szCs w:val="24"/>
      <w:lang w:eastAsia="ja-JP"/>
    </w:rPr>
  </w:style>
  <w:style w:type="paragraph" w:styleId="Heading1">
    <w:name w:val="heading 1"/>
    <w:basedOn w:val="Normal"/>
    <w:next w:val="Normal"/>
    <w:qFormat/>
    <w:rsid w:val="00716D41"/>
    <w:pPr>
      <w:keepNext/>
      <w:numPr>
        <w:numId w:val="23"/>
      </w:numPr>
      <w:outlineLvl w:val="0"/>
    </w:pPr>
    <w:rPr>
      <w:b/>
      <w:sz w:val="40"/>
      <w:szCs w:val="32"/>
    </w:rPr>
  </w:style>
  <w:style w:type="paragraph" w:styleId="Heading2">
    <w:name w:val="heading 2"/>
    <w:basedOn w:val="Normal"/>
    <w:next w:val="Normal"/>
    <w:qFormat/>
    <w:rsid w:val="00716D41"/>
    <w:pPr>
      <w:keepNext/>
      <w:spacing w:before="100" w:beforeAutospacing="1" w:after="100" w:afterAutospacing="1"/>
      <w:outlineLvl w:val="1"/>
    </w:pPr>
    <w:rPr>
      <w:b/>
      <w:sz w:val="32"/>
      <w:lang w:eastAsia="en-US"/>
    </w:rPr>
  </w:style>
  <w:style w:type="paragraph" w:styleId="Heading3">
    <w:name w:val="heading 3"/>
    <w:basedOn w:val="Heading2"/>
    <w:next w:val="Normal"/>
    <w:qFormat/>
    <w:rsid w:val="00716D41"/>
    <w:pPr>
      <w:outlineLvl w:val="2"/>
    </w:pPr>
    <w:rPr>
      <w:sz w:val="30"/>
    </w:rPr>
  </w:style>
  <w:style w:type="paragraph" w:styleId="Heading4">
    <w:name w:val="heading 4"/>
    <w:basedOn w:val="Heading2"/>
    <w:next w:val="Normal"/>
    <w:qFormat/>
    <w:rsid w:val="00716D41"/>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C67EC"/>
    <w:pPr>
      <w:pBdr>
        <w:bottom w:val="single" w:sz="4" w:space="1" w:color="auto"/>
      </w:pBdr>
      <w:tabs>
        <w:tab w:val="center" w:pos="4802"/>
        <w:tab w:val="right" w:pos="9582"/>
      </w:tabs>
    </w:pPr>
    <w:rPr>
      <w:i/>
      <w:iCs/>
      <w:sz w:val="18"/>
    </w:rPr>
  </w:style>
  <w:style w:type="paragraph" w:styleId="Footer">
    <w:name w:val="footer"/>
    <w:basedOn w:val="Normal"/>
    <w:rsid w:val="000C67EC"/>
    <w:pPr>
      <w:pBdr>
        <w:top w:val="single" w:sz="4" w:space="1" w:color="auto"/>
      </w:pBdr>
      <w:tabs>
        <w:tab w:val="center" w:pos="4802"/>
        <w:tab w:val="right" w:pos="9582"/>
      </w:tabs>
    </w:pPr>
    <w:rPr>
      <w:snapToGrid w:val="0"/>
      <w:sz w:val="18"/>
    </w:rPr>
  </w:style>
  <w:style w:type="paragraph" w:customStyle="1" w:styleId="Steps">
    <w:name w:val="Steps"/>
    <w:basedOn w:val="Normal"/>
    <w:rsid w:val="00716D41"/>
    <w:pPr>
      <w:numPr>
        <w:numId w:val="10"/>
      </w:numPr>
    </w:pPr>
  </w:style>
  <w:style w:type="paragraph" w:customStyle="1" w:styleId="Code">
    <w:name w:val="Code"/>
    <w:basedOn w:val="Normal"/>
    <w:next w:val="Normal"/>
    <w:link w:val="CodeChar"/>
    <w:rsid w:val="00D90B86"/>
    <w:pPr>
      <w:spacing w:before="0" w:after="0"/>
    </w:pPr>
    <w:rPr>
      <w:rFonts w:ascii="IBM Plex Mono" w:hAnsi="IBM Plex Mono"/>
      <w:noProof/>
    </w:rPr>
  </w:style>
  <w:style w:type="paragraph" w:styleId="ListBullet">
    <w:name w:val="List Bullet"/>
    <w:basedOn w:val="Normal"/>
    <w:rsid w:val="00716D41"/>
    <w:pPr>
      <w:numPr>
        <w:numId w:val="2"/>
      </w:numPr>
    </w:pPr>
  </w:style>
  <w:style w:type="paragraph" w:customStyle="1" w:styleId="Comment">
    <w:name w:val="Comment"/>
    <w:basedOn w:val="Normal"/>
    <w:next w:val="Normal"/>
    <w:link w:val="CommentChar"/>
    <w:rsid w:val="0072702F"/>
    <w:pPr>
      <w:pBdr>
        <w:top w:val="single" w:sz="4" w:space="5" w:color="auto"/>
        <w:bottom w:val="single" w:sz="4" w:space="3" w:color="auto"/>
      </w:pBdr>
      <w:spacing w:before="80"/>
    </w:pPr>
    <w:rPr>
      <w:vanish/>
      <w:color w:val="FF6600"/>
      <w:sz w:val="22"/>
    </w:rPr>
  </w:style>
  <w:style w:type="character" w:customStyle="1" w:styleId="CodeChar1">
    <w:name w:val="Code Char1"/>
    <w:rsid w:val="00716D41"/>
    <w:rPr>
      <w:rFonts w:ascii="IBM Plex Mono" w:hAnsi="IBM Plex Mono" w:cs="Times New Roman"/>
      <w:noProof/>
      <w:lang w:val="en-US" w:eastAsia="en-US" w:bidi="ar-SA"/>
    </w:rPr>
  </w:style>
  <w:style w:type="paragraph" w:customStyle="1" w:styleId="Normaloffset">
    <w:name w:val="Normal offset"/>
    <w:basedOn w:val="Normal"/>
    <w:link w:val="NormaloffsetChar"/>
    <w:rsid w:val="00716D41"/>
    <w:pPr>
      <w:ind w:left="2160"/>
    </w:pPr>
  </w:style>
  <w:style w:type="paragraph" w:customStyle="1" w:styleId="Condition">
    <w:name w:val="Condition"/>
    <w:basedOn w:val="Normal"/>
    <w:next w:val="Normal"/>
    <w:link w:val="ConditionChar"/>
    <w:rsid w:val="0072702F"/>
    <w:rPr>
      <w:b/>
      <w:vanish/>
      <w:color w:val="FF0000"/>
      <w:sz w:val="22"/>
    </w:rPr>
  </w:style>
  <w:style w:type="character" w:customStyle="1" w:styleId="ConditionChar">
    <w:name w:val="Condition Char"/>
    <w:link w:val="Condition"/>
    <w:rsid w:val="0072702F"/>
    <w:rPr>
      <w:rFonts w:ascii="IBM Plex Sans" w:eastAsia="MS Mincho" w:hAnsi="IBM Plex Sans"/>
      <w:b/>
      <w:vanish/>
      <w:color w:val="FF0000"/>
      <w:sz w:val="22"/>
      <w:szCs w:val="24"/>
      <w:lang w:val="en-US" w:eastAsia="ja-JP" w:bidi="ar-SA"/>
    </w:rPr>
  </w:style>
  <w:style w:type="character" w:customStyle="1" w:styleId="NormaloffsetChar">
    <w:name w:val="Normal offset Char"/>
    <w:link w:val="Normaloffset"/>
    <w:rsid w:val="00716D41"/>
    <w:rPr>
      <w:rFonts w:ascii="IBM Plex Sans" w:eastAsia="MS Mincho" w:hAnsi="IBM Plex Sans"/>
      <w:sz w:val="24"/>
      <w:szCs w:val="24"/>
      <w:lang w:val="en-US" w:eastAsia="ja-JP" w:bidi="ar-SA"/>
    </w:rPr>
  </w:style>
  <w:style w:type="paragraph" w:styleId="ListBullet2">
    <w:name w:val="List Bullet 2"/>
    <w:basedOn w:val="Normal"/>
    <w:rsid w:val="00716D41"/>
    <w:pPr>
      <w:numPr>
        <w:numId w:val="3"/>
      </w:numPr>
    </w:pPr>
  </w:style>
  <w:style w:type="paragraph" w:styleId="ListBullet3">
    <w:name w:val="List Bullet 3"/>
    <w:basedOn w:val="Normal"/>
    <w:rsid w:val="00716D41"/>
    <w:pPr>
      <w:numPr>
        <w:numId w:val="4"/>
      </w:numPr>
    </w:pPr>
  </w:style>
  <w:style w:type="paragraph" w:styleId="ListBullet4">
    <w:name w:val="List Bullet 4"/>
    <w:basedOn w:val="Normal"/>
    <w:rsid w:val="00716D41"/>
    <w:pPr>
      <w:numPr>
        <w:numId w:val="5"/>
      </w:numPr>
    </w:pPr>
  </w:style>
  <w:style w:type="paragraph" w:styleId="ListBullet5">
    <w:name w:val="List Bullet 5"/>
    <w:basedOn w:val="Normal"/>
    <w:rsid w:val="00716D41"/>
    <w:pPr>
      <w:numPr>
        <w:numId w:val="6"/>
      </w:numPr>
    </w:pPr>
  </w:style>
  <w:style w:type="paragraph" w:styleId="ListNumber">
    <w:name w:val="List Number"/>
    <w:basedOn w:val="Normal"/>
    <w:rsid w:val="00716D41"/>
    <w:pPr>
      <w:numPr>
        <w:numId w:val="7"/>
      </w:numPr>
      <w:tabs>
        <w:tab w:val="clear" w:pos="360"/>
        <w:tab w:val="num" w:pos="4680"/>
      </w:tabs>
    </w:pPr>
  </w:style>
  <w:style w:type="paragraph" w:styleId="ListNumber2">
    <w:name w:val="List Number 2"/>
    <w:basedOn w:val="Normal"/>
    <w:rsid w:val="00716D41"/>
    <w:pPr>
      <w:numPr>
        <w:numId w:val="8"/>
      </w:numPr>
      <w:tabs>
        <w:tab w:val="num" w:pos="2520"/>
      </w:tabs>
    </w:pPr>
  </w:style>
  <w:style w:type="paragraph" w:customStyle="1" w:styleId="Heading2newpage">
    <w:name w:val="Heading 2 (new page)"/>
    <w:basedOn w:val="Heading2"/>
    <w:next w:val="Normal"/>
    <w:rsid w:val="00716D41"/>
    <w:pPr>
      <w:pageBreakBefore/>
    </w:pPr>
    <w:rPr>
      <w:szCs w:val="28"/>
    </w:rPr>
  </w:style>
  <w:style w:type="paragraph" w:styleId="ListContinue3">
    <w:name w:val="List Continue 3"/>
    <w:basedOn w:val="Normal"/>
    <w:rsid w:val="00A65A74"/>
    <w:pPr>
      <w:ind w:left="924"/>
    </w:pPr>
  </w:style>
  <w:style w:type="paragraph" w:styleId="ListContinue4">
    <w:name w:val="List Continue 4"/>
    <w:basedOn w:val="Normal"/>
    <w:rsid w:val="00A65A74"/>
    <w:pPr>
      <w:ind w:left="1208"/>
    </w:pPr>
  </w:style>
  <w:style w:type="paragraph" w:styleId="ListContinue">
    <w:name w:val="List Continue"/>
    <w:basedOn w:val="Normal"/>
    <w:rsid w:val="00716D41"/>
    <w:pPr>
      <w:ind w:left="360"/>
    </w:pPr>
  </w:style>
  <w:style w:type="paragraph" w:styleId="ListContinue2">
    <w:name w:val="List Continue 2"/>
    <w:basedOn w:val="Normal"/>
    <w:rsid w:val="00A65A74"/>
    <w:pPr>
      <w:ind w:left="641"/>
    </w:pPr>
  </w:style>
  <w:style w:type="paragraph" w:styleId="ListContinue5">
    <w:name w:val="List Continue 5"/>
    <w:basedOn w:val="Normal"/>
    <w:rsid w:val="00D90B86"/>
    <w:pPr>
      <w:ind w:left="1491"/>
    </w:pPr>
  </w:style>
  <w:style w:type="character" w:customStyle="1" w:styleId="CodeChar">
    <w:name w:val="Code Char"/>
    <w:link w:val="Code"/>
    <w:rsid w:val="00D90B86"/>
    <w:rPr>
      <w:rFonts w:ascii="IBM Plex Mono" w:eastAsia="MS Mincho" w:hAnsi="IBM Plex Mono"/>
      <w:noProof/>
      <w:sz w:val="24"/>
      <w:szCs w:val="24"/>
      <w:lang w:val="en-US" w:eastAsia="ja-JP" w:bidi="ar-SA"/>
    </w:rPr>
  </w:style>
  <w:style w:type="paragraph" w:customStyle="1" w:styleId="HeadingPartorSection">
    <w:name w:val="Heading Part or Section"/>
    <w:basedOn w:val="Heading2newpage"/>
    <w:next w:val="Normal"/>
    <w:rsid w:val="00454913"/>
    <w:pPr>
      <w:numPr>
        <w:ilvl w:val="1"/>
        <w:numId w:val="30"/>
      </w:numPr>
    </w:pPr>
  </w:style>
  <w:style w:type="paragraph" w:customStyle="1" w:styleId="IconInformation">
    <w:name w:val="Icon Information"/>
    <w:basedOn w:val="IconHint"/>
    <w:next w:val="Normal"/>
    <w:rsid w:val="00716D41"/>
    <w:pPr>
      <w:numPr>
        <w:numId w:val="12"/>
      </w:numPr>
      <w:tabs>
        <w:tab w:val="num" w:pos="360"/>
        <w:tab w:val="num" w:pos="936"/>
      </w:tabs>
      <w:ind w:left="936" w:hanging="936"/>
    </w:pPr>
  </w:style>
  <w:style w:type="paragraph" w:customStyle="1" w:styleId="IconWarning">
    <w:name w:val="Icon Warning"/>
    <w:basedOn w:val="IconHint"/>
    <w:next w:val="Normal"/>
    <w:rsid w:val="00716D41"/>
    <w:pPr>
      <w:numPr>
        <w:numId w:val="13"/>
      </w:numPr>
      <w:tabs>
        <w:tab w:val="num" w:pos="360"/>
      </w:tabs>
    </w:pPr>
  </w:style>
  <w:style w:type="paragraph" w:customStyle="1" w:styleId="IconNote">
    <w:name w:val="Icon Note"/>
    <w:basedOn w:val="IconHint"/>
    <w:next w:val="Normal"/>
    <w:link w:val="IconNoteChar"/>
    <w:rsid w:val="0072702F"/>
    <w:pPr>
      <w:numPr>
        <w:numId w:val="18"/>
      </w:numPr>
    </w:pPr>
  </w:style>
  <w:style w:type="paragraph" w:customStyle="1" w:styleId="IconLinux">
    <w:name w:val="Icon Linux"/>
    <w:basedOn w:val="IconHint"/>
    <w:next w:val="Normal"/>
    <w:rsid w:val="00716D41"/>
    <w:pPr>
      <w:numPr>
        <w:numId w:val="16"/>
      </w:numPr>
      <w:tabs>
        <w:tab w:val="num" w:pos="360"/>
      </w:tabs>
    </w:pPr>
  </w:style>
  <w:style w:type="paragraph" w:customStyle="1" w:styleId="IconWindows">
    <w:name w:val="Icon Windows"/>
    <w:basedOn w:val="IconHint"/>
    <w:next w:val="Normal"/>
    <w:rsid w:val="00716D41"/>
    <w:pPr>
      <w:numPr>
        <w:numId w:val="9"/>
      </w:numPr>
      <w:tabs>
        <w:tab w:val="num" w:pos="360"/>
      </w:tabs>
    </w:pPr>
  </w:style>
  <w:style w:type="paragraph" w:customStyle="1" w:styleId="IconHint">
    <w:name w:val="Icon Hint"/>
    <w:basedOn w:val="Normal"/>
    <w:next w:val="Normal"/>
    <w:link w:val="IconHintChar"/>
    <w:rsid w:val="00B74955"/>
    <w:pPr>
      <w:numPr>
        <w:numId w:val="29"/>
      </w:numPr>
      <w:pBdr>
        <w:top w:val="threeDEngrave" w:sz="12" w:space="3" w:color="auto"/>
      </w:pBdr>
    </w:pPr>
    <w:rPr>
      <w:rFonts w:cs="IBM Plex Sans"/>
    </w:rPr>
  </w:style>
  <w:style w:type="paragraph" w:customStyle="1" w:styleId="IconQuestion">
    <w:name w:val="Icon Question"/>
    <w:basedOn w:val="IconHint"/>
    <w:next w:val="Normal"/>
    <w:rsid w:val="00716D41"/>
    <w:pPr>
      <w:numPr>
        <w:numId w:val="15"/>
      </w:numPr>
      <w:tabs>
        <w:tab w:val="num" w:pos="360"/>
      </w:tabs>
      <w:ind w:left="360" w:hanging="360"/>
    </w:pPr>
  </w:style>
  <w:style w:type="paragraph" w:customStyle="1" w:styleId="IconUNIX">
    <w:name w:val="Icon UNIX"/>
    <w:basedOn w:val="IconHint"/>
    <w:next w:val="Normal"/>
    <w:rsid w:val="00716D41"/>
    <w:pPr>
      <w:numPr>
        <w:numId w:val="14"/>
      </w:numPr>
      <w:tabs>
        <w:tab w:val="num" w:pos="360"/>
      </w:tabs>
    </w:pPr>
  </w:style>
  <w:style w:type="character" w:customStyle="1" w:styleId="CommentChar">
    <w:name w:val="Comment Char"/>
    <w:link w:val="Comment"/>
    <w:rsid w:val="0072702F"/>
    <w:rPr>
      <w:rFonts w:ascii="IBM Plex Sans" w:eastAsia="MS Mincho" w:hAnsi="IBM Plex Sans"/>
      <w:vanish/>
      <w:color w:val="FF6600"/>
      <w:sz w:val="22"/>
      <w:szCs w:val="24"/>
      <w:lang w:val="en-US" w:eastAsia="ja-JP" w:bidi="ar-SA"/>
    </w:rPr>
  </w:style>
  <w:style w:type="character" w:customStyle="1" w:styleId="IconNoteChar">
    <w:name w:val="Icon Note Char"/>
    <w:link w:val="IconNote"/>
    <w:rsid w:val="0072702F"/>
    <w:rPr>
      <w:rFonts w:ascii="IBM Plex Sans" w:eastAsia="MS Mincho" w:hAnsi="IBM Plex Sans" w:cs="IBM Plex Sans"/>
      <w:vanish/>
      <w:color w:val="FF6600"/>
      <w:sz w:val="24"/>
      <w:szCs w:val="24"/>
      <w:lang w:val="en-US" w:eastAsia="ja-JP" w:bidi="ar-SA"/>
    </w:rPr>
  </w:style>
  <w:style w:type="character" w:customStyle="1" w:styleId="IconHintChar">
    <w:name w:val="Icon Hint Char"/>
    <w:basedOn w:val="IconNoteChar"/>
    <w:link w:val="IconHint"/>
    <w:rsid w:val="00B74955"/>
    <w:rPr>
      <w:rFonts w:ascii="IBM Plex Sans" w:eastAsia="MS Mincho" w:hAnsi="IBM Plex Sans" w:cs="IBM Plex Sans"/>
      <w:vanish/>
      <w:color w:val="FF6600"/>
      <w:sz w:val="24"/>
      <w:szCs w:val="24"/>
      <w:lang w:val="en-US" w:eastAsia="ja-JP" w:bidi="ar-SA"/>
    </w:rPr>
  </w:style>
  <w:style w:type="paragraph" w:customStyle="1" w:styleId="IconEnd">
    <w:name w:val="Icon End"/>
    <w:basedOn w:val="Normal"/>
    <w:next w:val="Normal"/>
    <w:rsid w:val="0040099C"/>
    <w:pPr>
      <w:pBdr>
        <w:bottom w:val="threeDEmboss" w:sz="12" w:space="1" w:color="auto"/>
      </w:pBdr>
    </w:pPr>
    <w:rPr>
      <w:sz w:val="6"/>
    </w:rPr>
  </w:style>
  <w:style w:type="paragraph" w:customStyle="1" w:styleId="IconImportant">
    <w:name w:val="Icon Important"/>
    <w:basedOn w:val="IconHint"/>
    <w:next w:val="Normal"/>
    <w:rsid w:val="00716D41"/>
    <w:pPr>
      <w:numPr>
        <w:numId w:val="17"/>
      </w:numPr>
      <w:tabs>
        <w:tab w:val="num" w:pos="360"/>
      </w:tabs>
    </w:pPr>
  </w:style>
  <w:style w:type="paragraph" w:customStyle="1" w:styleId="HeadingSubsection">
    <w:name w:val="Heading Subsection"/>
    <w:basedOn w:val="Heading2"/>
    <w:next w:val="Normal"/>
    <w:rsid w:val="00454913"/>
    <w:pPr>
      <w:numPr>
        <w:ilvl w:val="2"/>
        <w:numId w:val="30"/>
      </w:numPr>
      <w:outlineLvl w:val="2"/>
    </w:pPr>
    <w:rPr>
      <w:i/>
      <w:sz w:val="28"/>
    </w:rPr>
  </w:style>
  <w:style w:type="paragraph" w:customStyle="1" w:styleId="IconBegin">
    <w:name w:val="Icon Begin"/>
    <w:basedOn w:val="IconHint"/>
    <w:next w:val="Normal"/>
    <w:rsid w:val="00DC5B9C"/>
    <w:pPr>
      <w:numPr>
        <w:numId w:val="0"/>
      </w:numPr>
    </w:pPr>
  </w:style>
  <w:style w:type="paragraph" w:customStyle="1" w:styleId="IconExample">
    <w:name w:val="Icon Example"/>
    <w:basedOn w:val="IconHint"/>
    <w:next w:val="Normal"/>
    <w:rsid w:val="008D161B"/>
    <w:pPr>
      <w:numPr>
        <w:numId w:val="11"/>
      </w:numPr>
    </w:pPr>
  </w:style>
  <w:style w:type="paragraph" w:customStyle="1" w:styleId="IconStop">
    <w:name w:val="Icon Stop"/>
    <w:basedOn w:val="IconHint"/>
    <w:next w:val="Normal"/>
    <w:rsid w:val="008D161B"/>
    <w:pPr>
      <w:numPr>
        <w:numId w:val="24"/>
      </w:numPr>
    </w:pPr>
  </w:style>
  <w:style w:type="paragraph" w:customStyle="1" w:styleId="IconSyntax">
    <w:name w:val="Icon Syntax"/>
    <w:basedOn w:val="IconHint"/>
    <w:next w:val="Normal"/>
    <w:rsid w:val="00C76894"/>
    <w:pPr>
      <w:numPr>
        <w:numId w:val="25"/>
      </w:numPr>
    </w:pPr>
  </w:style>
  <w:style w:type="paragraph" w:customStyle="1" w:styleId="IconRequirements">
    <w:name w:val="Icon Requirements"/>
    <w:basedOn w:val="IconHint"/>
    <w:next w:val="Normal"/>
    <w:rsid w:val="00C570BE"/>
    <w:pPr>
      <w:numPr>
        <w:numId w:val="26"/>
      </w:numPr>
    </w:pPr>
  </w:style>
  <w:style w:type="paragraph" w:customStyle="1" w:styleId="IconOptional">
    <w:name w:val="Icon Optional"/>
    <w:basedOn w:val="IconHint"/>
    <w:next w:val="Normal"/>
    <w:rsid w:val="00B74955"/>
    <w:pPr>
      <w:numPr>
        <w:numId w:val="27"/>
      </w:numPr>
    </w:pPr>
  </w:style>
  <w:style w:type="paragraph" w:customStyle="1" w:styleId="IconTroubleshoot">
    <w:name w:val="Icon Troubleshoot"/>
    <w:basedOn w:val="IconHint"/>
    <w:next w:val="Normal"/>
    <w:rsid w:val="00B74955"/>
    <w:pPr>
      <w:numPr>
        <w:numId w:val="28"/>
      </w:numPr>
    </w:pPr>
  </w:style>
  <w:style w:type="paragraph" w:customStyle="1" w:styleId="HeadingSub-part">
    <w:name w:val="Heading Sub-part"/>
    <w:basedOn w:val="HeadingSubsection"/>
    <w:next w:val="Normal"/>
    <w:rsid w:val="00454913"/>
    <w:pPr>
      <w:numPr>
        <w:numId w:val="22"/>
      </w:numPr>
    </w:pPr>
  </w:style>
  <w:style w:type="paragraph" w:styleId="DocumentMap">
    <w:name w:val="Document Map"/>
    <w:basedOn w:val="Normal"/>
    <w:link w:val="DocumentMapChar"/>
    <w:rsid w:val="00ED63B0"/>
    <w:rPr>
      <w:rFonts w:ascii="Times New Roman" w:hAnsi="Times New Roman"/>
    </w:rPr>
  </w:style>
  <w:style w:type="character" w:customStyle="1" w:styleId="DocumentMapChar">
    <w:name w:val="Document Map Char"/>
    <w:basedOn w:val="DefaultParagraphFont"/>
    <w:link w:val="DocumentMap"/>
    <w:rsid w:val="00ED63B0"/>
    <w:rPr>
      <w:sz w:val="24"/>
      <w:szCs w:val="24"/>
      <w:lang w:eastAsia="ja-JP"/>
    </w:rPr>
  </w:style>
  <w:style w:type="paragraph" w:styleId="BalloonText">
    <w:name w:val="Balloon Text"/>
    <w:basedOn w:val="Normal"/>
    <w:link w:val="BalloonTextChar"/>
    <w:rsid w:val="008A44E4"/>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8A44E4"/>
    <w:rPr>
      <w:rFonts w:ascii="Lucida Grande" w:hAnsi="Lucida Grande" w:cs="Lucida Grande"/>
      <w:sz w:val="18"/>
      <w:szCs w:val="18"/>
      <w:lang w:eastAsia="ja-JP"/>
    </w:rPr>
  </w:style>
  <w:style w:type="table" w:styleId="TableGrid">
    <w:name w:val="Table Grid"/>
    <w:basedOn w:val="TableNormal"/>
    <w:uiPriority w:val="39"/>
    <w:rsid w:val="007870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unhideWhenUsed/>
    <w:rsid w:val="00077CC9"/>
    <w:pPr>
      <w:spacing w:before="0" w:after="200" w:line="276" w:lineRule="auto"/>
      <w:ind w:left="720"/>
      <w:contextualSpacing/>
    </w:pPr>
    <w:rPr>
      <w:rFonts w:ascii="Arial" w:hAnsi="Arial"/>
    </w:rPr>
  </w:style>
  <w:style w:type="character" w:styleId="Hyperlink">
    <w:name w:val="Hyperlink"/>
    <w:basedOn w:val="DefaultParagraphFont"/>
    <w:rsid w:val="00077CC9"/>
    <w:rPr>
      <w:color w:val="1E439B" w:themeColor="hyperlink"/>
      <w:u w:val="single"/>
    </w:rPr>
  </w:style>
  <w:style w:type="paragraph" w:styleId="NormalWeb">
    <w:name w:val="Normal (Web)"/>
    <w:basedOn w:val="Normal"/>
    <w:uiPriority w:val="99"/>
    <w:unhideWhenUsed/>
    <w:rsid w:val="00077CC9"/>
    <w:pPr>
      <w:spacing w:before="0" w:after="0"/>
    </w:pPr>
    <w:rPr>
      <w:rFonts w:ascii="Times New Roman" w:eastAsiaTheme="minorHAnsi" w:hAnsi="Times New Roman"/>
      <w:lang w:eastAsia="en-US"/>
    </w:rPr>
  </w:style>
  <w:style w:type="character" w:styleId="UnresolvedMention">
    <w:name w:val="Unresolved Mention"/>
    <w:basedOn w:val="DefaultParagraphFont"/>
    <w:uiPriority w:val="99"/>
    <w:semiHidden/>
    <w:unhideWhenUsed/>
    <w:rsid w:val="000244DA"/>
    <w:rPr>
      <w:color w:val="605E5C"/>
      <w:shd w:val="clear" w:color="auto" w:fill="E1DFDD"/>
    </w:rPr>
  </w:style>
  <w:style w:type="character" w:styleId="FollowedHyperlink">
    <w:name w:val="FollowedHyperlink"/>
    <w:basedOn w:val="DefaultParagraphFont"/>
    <w:semiHidden/>
    <w:unhideWhenUsed/>
    <w:rsid w:val="00650616"/>
    <w:rPr>
      <w:color w:val="1E43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224999">
      <w:bodyDiv w:val="1"/>
      <w:marLeft w:val="0"/>
      <w:marRight w:val="0"/>
      <w:marTop w:val="0"/>
      <w:marBottom w:val="0"/>
      <w:divBdr>
        <w:top w:val="none" w:sz="0" w:space="0" w:color="auto"/>
        <w:left w:val="none" w:sz="0" w:space="0" w:color="auto"/>
        <w:bottom w:val="none" w:sz="0" w:space="0" w:color="auto"/>
        <w:right w:val="none" w:sz="0" w:space="0" w:color="auto"/>
      </w:divBdr>
    </w:div>
    <w:div w:id="964776462">
      <w:bodyDiv w:val="1"/>
      <w:marLeft w:val="0"/>
      <w:marRight w:val="0"/>
      <w:marTop w:val="0"/>
      <w:marBottom w:val="0"/>
      <w:divBdr>
        <w:top w:val="none" w:sz="0" w:space="0" w:color="auto"/>
        <w:left w:val="none" w:sz="0" w:space="0" w:color="auto"/>
        <w:bottom w:val="none" w:sz="0" w:space="0" w:color="auto"/>
        <w:right w:val="none" w:sz="0" w:space="0" w:color="auto"/>
      </w:divBdr>
    </w:div>
    <w:div w:id="1536236492">
      <w:bodyDiv w:val="1"/>
      <w:marLeft w:val="0"/>
      <w:marRight w:val="0"/>
      <w:marTop w:val="0"/>
      <w:marBottom w:val="0"/>
      <w:divBdr>
        <w:top w:val="none" w:sz="0" w:space="0" w:color="auto"/>
        <w:left w:val="none" w:sz="0" w:space="0" w:color="auto"/>
        <w:bottom w:val="none" w:sz="0" w:space="0" w:color="auto"/>
        <w:right w:val="none" w:sz="0" w:space="0" w:color="auto"/>
      </w:divBdr>
    </w:div>
    <w:div w:id="1822624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10.31.193.184/PowerAI/h2o-tour.mp4"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EA312D\ClassAuthorExercise.dot" TargetMode="External"/></Relationships>
</file>

<file path=word/theme/theme1.xml><?xml version="1.0" encoding="utf-8"?>
<a:theme xmlns:a="http://schemas.openxmlformats.org/drawingml/2006/main" name="IBMSysTechU-2019-16_9c">
  <a:themeElements>
    <a:clrScheme name="TechU 2019a">
      <a:dk1>
        <a:srgbClr val="000000"/>
      </a:dk1>
      <a:lt1>
        <a:srgbClr val="FFFFFF"/>
      </a:lt1>
      <a:dk2>
        <a:srgbClr val="1E439B"/>
      </a:dk2>
      <a:lt2>
        <a:srgbClr val="F2F4F8"/>
      </a:lt2>
      <a:accent1>
        <a:srgbClr val="7E50A0"/>
      </a:accent1>
      <a:accent2>
        <a:srgbClr val="3EBDAC"/>
      </a:accent2>
      <a:accent3>
        <a:srgbClr val="697077"/>
      </a:accent3>
      <a:accent4>
        <a:srgbClr val="B9BFC7"/>
      </a:accent4>
      <a:accent5>
        <a:srgbClr val="D41A69"/>
      </a:accent5>
      <a:accent6>
        <a:srgbClr val="FDFACC"/>
      </a:accent6>
      <a:hlink>
        <a:srgbClr val="1E439B"/>
      </a:hlink>
      <a:folHlink>
        <a:srgbClr val="1E439B"/>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xfrm>
          <a:off x="0" y="0"/>
          <a:ext cx="1" cy="1"/>
        </a:xfrm>
        <a:custGeom>
          <a:avLst/>
          <a:gdLst/>
          <a:ahLst/>
          <a:cxnLst/>
          <a:rect l="0" t="0" r="0" b="0"/>
          <a:pathLst/>
        </a:custGeom>
        <a:solidFill>
          <a:srgbClr val="FDFDFD"/>
        </a:solidFill>
        <a:ln w="12700" cap="flat" cmpd="sng" algn="ctr">
          <a:solidFill>
            <a:schemeClr val="tx1"/>
          </a:solidFill>
          <a:prstDash val="solid"/>
          <a:round/>
          <a:headEnd type="none" w="med" len="med"/>
          <a:tailEnd type="none" w="med" len="med"/>
        </a:ln>
        <a:effectLst/>
        <a:extLst>
          <a:ext uri="{AF507438-7753-43e0-B8FC-AC1667EBCBE1}">
            <a14:hiddenEffects xmlns="" xmlns:a14="http://schemas.microsoft.com/office/drawing/2010/main">
              <a:effectLst>
                <a:outerShdw dist="107763" dir="2700000" algn="ctr" rotWithShape="0">
                  <a:schemeClr val="bg2"/>
                </a:outerShdw>
              </a:effectLst>
            </a14:hiddenEffects>
          </a:ext>
        </a:extLst>
      </a:spPr>
      <a:bodyPr vert="horz" wrap="none" lIns="91440" tIns="45720" rIns="91440" bIns="45720" numCol="1" anchor="ctr" anchorCtr="0" compatLnSpc="1">
        <a:prstTxWarp prst="textNoShape">
          <a:avLst/>
        </a:prstTxWarp>
      </a:bodyPr>
      <a:lstStyle>
        <a:defPPr marL="0" marR="0" indent="0" algn="ctr" defTabSz="614363" rtl="0" eaLnBrk="1" fontAlgn="base" latinLnBrk="0" hangingPunct="1">
          <a:lnSpc>
            <a:spcPct val="100000"/>
          </a:lnSpc>
          <a:spcBef>
            <a:spcPct val="0"/>
          </a:spcBef>
          <a:spcAft>
            <a:spcPct val="0"/>
          </a:spcAft>
          <a:buClrTx/>
          <a:buSzTx/>
          <a:buFont typeface="Arial" panose="020B0604020202020204" pitchFamily="34" charset="0"/>
          <a:buNone/>
          <a:tabLst/>
          <a:defRPr kumimoji="0" lang="de-DE" sz="1200" b="0" i="0" u="none" strike="noStrike" cap="none" normalizeH="0" baseline="0" smtClean="0">
            <a:ln>
              <a:noFill/>
            </a:ln>
            <a:solidFill>
              <a:schemeClr val="tx1"/>
            </a:solidFill>
            <a:effectLst/>
            <a:latin typeface="Arial" panose="020B0604020202020204" pitchFamily="34" charset="0"/>
          </a:defRPr>
        </a:defPPr>
      </a:lstStyle>
    </a:spDef>
    <a:lnDef>
      <a:spPr bwMode="auto">
        <a:xfrm>
          <a:off x="0" y="0"/>
          <a:ext cx="1" cy="1"/>
        </a:xfrm>
        <a:custGeom>
          <a:avLst/>
          <a:gdLst/>
          <a:ahLst/>
          <a:cxnLst/>
          <a:rect l="0" t="0" r="0" b="0"/>
          <a:pathLst/>
        </a:custGeom>
        <a:solidFill>
          <a:srgbClr val="FDFDFD"/>
        </a:solidFill>
        <a:ln w="12700" cap="flat" cmpd="sng" algn="ctr">
          <a:solidFill>
            <a:schemeClr val="tx1"/>
          </a:solidFill>
          <a:prstDash val="solid"/>
          <a:round/>
          <a:headEnd type="none" w="med" len="med"/>
          <a:tailEnd type="none" w="med" len="med"/>
        </a:ln>
        <a:effectLst/>
        <a:extLst>
          <a:ext uri="{AF507438-7753-43e0-B8FC-AC1667EBCBE1}">
            <a14:hiddenEffects xmlns="" xmlns:a14="http://schemas.microsoft.com/office/drawing/2010/main">
              <a:effectLst>
                <a:outerShdw dist="107763" dir="2700000" algn="ctr" rotWithShape="0">
                  <a:schemeClr val="bg2"/>
                </a:outerShdw>
              </a:effectLst>
            </a14:hiddenEffects>
          </a:ext>
        </a:extLst>
      </a:spPr>
      <a:bodyPr vert="horz" wrap="none" lIns="91440" tIns="45720" rIns="91440" bIns="45720" numCol="1" anchor="ctr" anchorCtr="0" compatLnSpc="1">
        <a:prstTxWarp prst="textNoShape">
          <a:avLst/>
        </a:prstTxWarp>
      </a:bodyPr>
      <a:lstStyle>
        <a:defPPr marL="0" marR="0" indent="0" algn="ctr" defTabSz="614363" rtl="0" eaLnBrk="1" fontAlgn="base" latinLnBrk="0" hangingPunct="1">
          <a:lnSpc>
            <a:spcPct val="100000"/>
          </a:lnSpc>
          <a:spcBef>
            <a:spcPct val="0"/>
          </a:spcBef>
          <a:spcAft>
            <a:spcPct val="0"/>
          </a:spcAft>
          <a:buClrTx/>
          <a:buSzTx/>
          <a:buFont typeface="Arial" panose="020B0604020202020204" pitchFamily="34" charset="0"/>
          <a:buNone/>
          <a:tabLst/>
          <a:defRPr kumimoji="0" lang="de-DE" sz="1200" b="0" i="0" u="none" strike="noStrike" cap="none" normalizeH="0" baseline="0" smtClean="0">
            <a:ln>
              <a:noFill/>
            </a:ln>
            <a:solidFill>
              <a:schemeClr val="tx1"/>
            </a:solidFill>
            <a:effectLst/>
            <a:latin typeface="Arial" panose="020B0604020202020204" pitchFamily="34" charset="0"/>
          </a:defRPr>
        </a:defPPr>
      </a:lstStyle>
    </a:lnDef>
  </a:objectDefaults>
  <a:extraClrSchemeLst>
    <a:extraClrScheme>
      <a:clrScheme name="LD1WE_9.1 1">
        <a:dk1>
          <a:srgbClr val="000000"/>
        </a:dk1>
        <a:lt1>
          <a:srgbClr val="FFFFFF"/>
        </a:lt1>
        <a:dk2>
          <a:srgbClr val="000000"/>
        </a:dk2>
        <a:lt2>
          <a:srgbClr val="C0C0C0"/>
        </a:lt2>
        <a:accent1>
          <a:srgbClr val="008ABF"/>
        </a:accent1>
        <a:accent2>
          <a:srgbClr val="4D4D4D"/>
        </a:accent2>
        <a:accent3>
          <a:srgbClr val="FFFFFF"/>
        </a:accent3>
        <a:accent4>
          <a:srgbClr val="000000"/>
        </a:accent4>
        <a:accent5>
          <a:srgbClr val="BEC4FD"/>
        </a:accent5>
        <a:accent6>
          <a:srgbClr val="454545"/>
        </a:accent6>
        <a:hlink>
          <a:srgbClr val="1C7270"/>
        </a:hlink>
        <a:folHlink>
          <a:srgbClr val="9E640E"/>
        </a:folHlink>
      </a:clrScheme>
      <a:clrMap bg1="lt1" tx1="dk1" bg2="lt2" tx2="dk2" accent1="accent1" accent2="accent2" accent3="accent3" accent4="accent4" accent5="accent5" accent6="accent6" hlink="hlink" folHlink="folHlink"/>
    </a:extraClrScheme>
    <a:extraClrScheme>
      <a:clrScheme name="LD1WE_9.1 2">
        <a:dk1>
          <a:srgbClr val="808080"/>
        </a:dk1>
        <a:lt1>
          <a:srgbClr val="FFFFFF"/>
        </a:lt1>
        <a:dk2>
          <a:srgbClr val="000000"/>
        </a:dk2>
        <a:lt2>
          <a:srgbClr val="CCCCFF"/>
        </a:lt2>
        <a:accent1>
          <a:srgbClr val="7889FB"/>
        </a:accent1>
        <a:accent2>
          <a:srgbClr val="DFFF66"/>
        </a:accent2>
        <a:accent3>
          <a:srgbClr val="AAAAAA"/>
        </a:accent3>
        <a:accent4>
          <a:srgbClr val="DADADA"/>
        </a:accent4>
        <a:accent5>
          <a:srgbClr val="BEC4FD"/>
        </a:accent5>
        <a:accent6>
          <a:srgbClr val="CAE75C"/>
        </a:accent6>
        <a:hlink>
          <a:srgbClr val="C0C0C0"/>
        </a:hlink>
        <a:folHlink>
          <a:srgbClr val="D18213"/>
        </a:folHlink>
      </a:clrScheme>
      <a:clrMap bg1="dk2" tx1="lt1" bg2="dk1" tx2="lt2" accent1="accent1" accent2="accent2" accent3="accent3" accent4="accent4" accent5="accent5" accent6="accent6" hlink="hlink" folHlink="folHlink"/>
    </a:extraClrScheme>
    <a:extraClrScheme>
      <a:clrScheme name="CommonLookAug15">
        <a:dk1>
          <a:srgbClr val="000000"/>
        </a:dk1>
        <a:lt1>
          <a:srgbClr val="FFFFFF"/>
        </a:lt1>
        <a:dk2>
          <a:srgbClr val="000000"/>
        </a:dk2>
        <a:lt2>
          <a:srgbClr val="F389AF"/>
        </a:lt2>
        <a:accent1>
          <a:srgbClr val="008ABF"/>
        </a:accent1>
        <a:accent2>
          <a:srgbClr val="8CC63F"/>
        </a:accent2>
        <a:accent3>
          <a:srgbClr val="FFCF01"/>
        </a:accent3>
        <a:accent4>
          <a:srgbClr val="B8471B"/>
        </a:accent4>
        <a:accent5>
          <a:srgbClr val="82D1F5"/>
        </a:accent5>
        <a:accent6>
          <a:srgbClr val="007670"/>
        </a:accent6>
        <a:hlink>
          <a:srgbClr val="00649D"/>
        </a:hlink>
        <a:folHlink>
          <a:srgbClr val="7F1C7D"/>
        </a:folHlink>
      </a:clrScheme>
      <a:clrMap bg1="dk2" tx1="lt1" bg2="dk1" tx2="lt2" accent1="accent1" accent2="accent2" accent3="accent3" accent4="accent4" accent5="accent5" accent6="accent6" hlink="hlink" folHlink="folHlink"/>
    </a:extraClrScheme>
  </a:extraClrSchemeLst>
  <a:extLst>
    <a:ext uri="{05A4C25C-085E-4340-85A3-A5531E510DB2}">
      <thm15:themeFamily xmlns:thm15="http://schemas.microsoft.com/office/thememl/2012/main" name="ClassAuthor-wide.potx" id="{317B9BE2-5732-44F1-811C-5561011B5954}" vid="{C46B01EB-643E-43FB-B244-2C382CF58F0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D190F-7F11-0043-A938-241DB0AF7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C:\DOCUME~1\ADMINI~1\LOCALS~1\Temp\notesEA312D\ClassAuthorExercise.dot</Template>
  <TotalTime>69</TotalTime>
  <Pages>31</Pages>
  <Words>1748</Words>
  <Characters>9967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Document title</vt:lpstr>
    </vt:vector>
  </TitlesOfParts>
  <Company>IBM</Company>
  <LinksUpToDate>false</LinksUpToDate>
  <CharactersWithSpaces>11692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James Nash</cp:lastModifiedBy>
  <cp:revision>9</cp:revision>
  <cp:lastPrinted>2019-10-20T19:42:00Z</cp:lastPrinted>
  <dcterms:created xsi:type="dcterms:W3CDTF">2019-04-28T06:54:00Z</dcterms:created>
  <dcterms:modified xsi:type="dcterms:W3CDTF">2019-10-20T19:53:00Z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